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B6DE2" w14:textId="31FFE090" w:rsidR="00464629" w:rsidRPr="000029DF" w:rsidRDefault="00C572A9" w:rsidP="00464629">
      <w:pPr>
        <w:jc w:val="center"/>
        <w:rPr>
          <w:rFonts w:ascii="Segoe UI" w:hAnsi="Segoe UI" w:cs="Segoe UI"/>
          <w:sz w:val="40"/>
          <w:szCs w:val="40"/>
          <w:lang w:val="en-US"/>
        </w:rPr>
      </w:pPr>
      <w:r w:rsidRPr="004361E2">
        <w:rPr>
          <w:rFonts w:ascii="Segoe UI" w:hAnsi="Segoe UI" w:cs="Segoe UI"/>
          <w:sz w:val="40"/>
          <w:szCs w:val="40"/>
          <w:lang w:val="en-US"/>
        </w:rPr>
        <w:t>Test-</w:t>
      </w:r>
      <w:r w:rsidR="000029DF" w:rsidRPr="004361E2">
        <w:rPr>
          <w:rFonts w:ascii="Segoe UI" w:hAnsi="Segoe UI" w:cs="Segoe UI"/>
          <w:sz w:val="40"/>
          <w:szCs w:val="40"/>
          <w:lang w:val="en-US"/>
        </w:rPr>
        <w:t>Driven Development</w:t>
      </w:r>
      <w:r w:rsidR="000029DF">
        <w:rPr>
          <w:rFonts w:ascii="Segoe UI" w:hAnsi="Segoe UI" w:cs="Segoe UI"/>
          <w:sz w:val="40"/>
          <w:szCs w:val="40"/>
          <w:lang w:val="en-US"/>
        </w:rPr>
        <w:t xml:space="preserve"> with C#</w:t>
      </w:r>
    </w:p>
    <w:p w14:paraId="2D048330" w14:textId="77777777" w:rsidR="000029DF" w:rsidRPr="00E175E9" w:rsidRDefault="000029DF" w:rsidP="00464629">
      <w:pPr>
        <w:jc w:val="center"/>
        <w:rPr>
          <w:rFonts w:asciiTheme="minorHAnsi" w:hAnsiTheme="minorHAnsi"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735B52" w14:paraId="3B08DF52" w14:textId="77777777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14:paraId="1D6DCB19" w14:textId="77777777" w:rsidR="00A85415" w:rsidRPr="00735B52" w:rsidRDefault="00A85415" w:rsidP="00CD3801">
            <w:pPr>
              <w:pStyle w:val="1"/>
              <w:rPr>
                <w:rFonts w:asciiTheme="minorHAnsi" w:hAnsiTheme="minorHAnsi"/>
                <w:sz w:val="22"/>
                <w:szCs w:val="22"/>
              </w:rPr>
            </w:pPr>
            <w:r w:rsidRPr="00735B52">
              <w:rPr>
                <w:rFonts w:asciiTheme="minorHAnsi" w:hAnsiTheme="minorHAnsi"/>
                <w:sz w:val="22"/>
                <w:szCs w:val="22"/>
              </w:rPr>
              <w:t>№ урока:</w:t>
            </w:r>
          </w:p>
        </w:tc>
        <w:tc>
          <w:tcPr>
            <w:tcW w:w="450" w:type="dxa"/>
          </w:tcPr>
          <w:p w14:paraId="18154AA9" w14:textId="65A51076" w:rsidR="00A85415" w:rsidRPr="005A4487" w:rsidRDefault="005A4487" w:rsidP="00CD3801">
            <w:pPr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03DE014D" w14:textId="77777777" w:rsidR="00A85415" w:rsidRPr="00735B52" w:rsidRDefault="00A85415" w:rsidP="00CD3801">
            <w:pPr>
              <w:pStyle w:val="1"/>
              <w:rPr>
                <w:rFonts w:asciiTheme="minorHAnsi" w:hAnsiTheme="minorHAnsi"/>
                <w:sz w:val="22"/>
                <w:szCs w:val="22"/>
              </w:rPr>
            </w:pPr>
            <w:r w:rsidRPr="00735B52">
              <w:rPr>
                <w:rFonts w:asciiTheme="minorHAnsi" w:hAnsiTheme="minorHAnsi"/>
                <w:sz w:val="22"/>
                <w:szCs w:val="22"/>
              </w:rPr>
              <w:t>Курс:</w:t>
            </w:r>
          </w:p>
        </w:tc>
        <w:tc>
          <w:tcPr>
            <w:tcW w:w="6795" w:type="dxa"/>
          </w:tcPr>
          <w:p w14:paraId="76E49A85" w14:textId="1A5BD673" w:rsidR="00A85415" w:rsidRPr="00735B52" w:rsidRDefault="000B6791" w:rsidP="00CD3801">
            <w:pPr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Test Driven Development</w:t>
            </w:r>
          </w:p>
        </w:tc>
      </w:tr>
      <w:tr w:rsidR="00197971" w:rsidRPr="00735B52" w14:paraId="6FE1ECD7" w14:textId="77777777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14:paraId="5E6C2221" w14:textId="77777777" w:rsidR="00197971" w:rsidRPr="00735B52" w:rsidRDefault="00197971" w:rsidP="00CD38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95" w:type="dxa"/>
            <w:shd w:val="clear" w:color="auto" w:fill="auto"/>
          </w:tcPr>
          <w:p w14:paraId="756647EB" w14:textId="77777777" w:rsidR="00197971" w:rsidRPr="00735B52" w:rsidRDefault="00197971" w:rsidP="00CD38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97971" w:rsidRPr="00F67F07" w14:paraId="4C998F6E" w14:textId="77777777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14:paraId="4947F8A7" w14:textId="77777777" w:rsidR="00197971" w:rsidRPr="00735B52" w:rsidRDefault="00197971" w:rsidP="00CD3801">
            <w:pPr>
              <w:pStyle w:val="1"/>
              <w:rPr>
                <w:rFonts w:asciiTheme="minorHAnsi" w:hAnsiTheme="minorHAnsi"/>
                <w:sz w:val="22"/>
                <w:szCs w:val="22"/>
              </w:rPr>
            </w:pPr>
            <w:r w:rsidRPr="00735B52">
              <w:rPr>
                <w:rFonts w:asciiTheme="minorHAnsi" w:hAnsiTheme="minorHAnsi"/>
                <w:sz w:val="22"/>
                <w:szCs w:val="22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14:paraId="1371BB48" w14:textId="77777777" w:rsidR="00197971" w:rsidRDefault="00316F78" w:rsidP="00CD3801">
            <w:pPr>
              <w:rPr>
                <w:rFonts w:asciiTheme="minorHAnsi" w:hAnsiTheme="minorHAnsi"/>
                <w:sz w:val="22"/>
                <w:szCs w:val="22"/>
              </w:rPr>
            </w:pPr>
            <w:r w:rsidRPr="00735B52">
              <w:rPr>
                <w:rFonts w:asciiTheme="minorHAnsi" w:hAnsiTheme="minorHAnsi"/>
                <w:sz w:val="22"/>
                <w:szCs w:val="22"/>
              </w:rPr>
              <w:t xml:space="preserve">Компьютер </w:t>
            </w:r>
            <w:proofErr w:type="gramStart"/>
            <w:r w:rsidRPr="00735B52">
              <w:rPr>
                <w:rFonts w:asciiTheme="minorHAnsi" w:hAnsiTheme="minorHAnsi"/>
                <w:sz w:val="22"/>
                <w:szCs w:val="22"/>
              </w:rPr>
              <w:t>с</w:t>
            </w:r>
            <w:proofErr w:type="gramEnd"/>
            <w:r w:rsidRPr="00735B52">
              <w:rPr>
                <w:rFonts w:asciiTheme="minorHAnsi" w:hAnsiTheme="minorHAnsi"/>
                <w:sz w:val="22"/>
                <w:szCs w:val="22"/>
              </w:rPr>
              <w:t xml:space="preserve"> установленной </w:t>
            </w:r>
            <w:r w:rsidRPr="00735B52">
              <w:rPr>
                <w:rFonts w:asciiTheme="minorHAnsi" w:hAnsiTheme="minorHAnsi"/>
                <w:sz w:val="22"/>
                <w:szCs w:val="22"/>
                <w:lang w:val="en-US"/>
              </w:rPr>
              <w:t>Visual</w:t>
            </w:r>
            <w:r w:rsidRPr="00735B5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35B52">
              <w:rPr>
                <w:rFonts w:asciiTheme="minorHAnsi" w:hAnsiTheme="minorHAnsi"/>
                <w:sz w:val="22"/>
                <w:szCs w:val="22"/>
                <w:lang w:val="en-US"/>
              </w:rPr>
              <w:t>Studio</w:t>
            </w:r>
            <w:r w:rsidRPr="00735B52">
              <w:rPr>
                <w:rFonts w:asciiTheme="minorHAnsi" w:hAnsiTheme="minorHAnsi"/>
                <w:sz w:val="22"/>
                <w:szCs w:val="22"/>
              </w:rPr>
              <w:t xml:space="preserve"> 201</w:t>
            </w:r>
            <w:r w:rsidR="000B6791">
              <w:rPr>
                <w:rFonts w:asciiTheme="minorHAnsi" w:hAnsiTheme="minorHAnsi"/>
                <w:sz w:val="22"/>
                <w:szCs w:val="22"/>
              </w:rPr>
              <w:t>2</w:t>
            </w:r>
          </w:p>
          <w:p w14:paraId="0DB0F959" w14:textId="77777777" w:rsidR="000B6791" w:rsidRDefault="000B6791" w:rsidP="00CD3801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NUnit Framework</w:t>
            </w:r>
          </w:p>
          <w:p w14:paraId="691B04F1" w14:textId="2DEC7ADC" w:rsidR="000B6791" w:rsidRPr="000B6791" w:rsidRDefault="000B6791" w:rsidP="00CD3801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NUnit Adapter (optional)</w:t>
            </w:r>
          </w:p>
        </w:tc>
      </w:tr>
    </w:tbl>
    <w:p w14:paraId="3A204ECB" w14:textId="595A83FA" w:rsidR="000720DA" w:rsidRPr="004361E2" w:rsidRDefault="000720DA" w:rsidP="00CD3801">
      <w:pPr>
        <w:pStyle w:val="a0"/>
        <w:rPr>
          <w:rFonts w:asciiTheme="minorHAnsi" w:hAnsiTheme="minorHAnsi"/>
          <w:sz w:val="22"/>
          <w:szCs w:val="22"/>
          <w:lang w:val="en-US"/>
        </w:rPr>
      </w:pPr>
    </w:p>
    <w:p w14:paraId="047BA7CD" w14:textId="77777777" w:rsidR="000720DA" w:rsidRPr="00735B5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Обзор, цель и назначение урока</w:t>
      </w:r>
    </w:p>
    <w:p w14:paraId="403FF7E3" w14:textId="77777777" w:rsidR="00A1284B" w:rsidRPr="00735B52" w:rsidRDefault="00A1284B" w:rsidP="00A1284B">
      <w:pPr>
        <w:pStyle w:val="a0"/>
        <w:ind w:firstLine="720"/>
        <w:rPr>
          <w:rFonts w:asciiTheme="minorHAnsi" w:hAnsiTheme="minorHAnsi"/>
          <w:sz w:val="22"/>
          <w:szCs w:val="22"/>
        </w:rPr>
      </w:pPr>
    </w:p>
    <w:p w14:paraId="7C280117" w14:textId="79EBD0BD" w:rsidR="00A16474" w:rsidRDefault="005A4487" w:rsidP="00976A20">
      <w:pPr>
        <w:pStyle w:val="a0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Рассмотрение понятия </w:t>
      </w:r>
      <w:r>
        <w:rPr>
          <w:rFonts w:asciiTheme="minorHAnsi" w:hAnsiTheme="minorHAnsi"/>
          <w:sz w:val="22"/>
          <w:szCs w:val="22"/>
          <w:lang w:val="en-US"/>
        </w:rPr>
        <w:t>Mock-</w:t>
      </w:r>
      <w:r>
        <w:rPr>
          <w:rFonts w:asciiTheme="minorHAnsi" w:hAnsiTheme="minorHAnsi"/>
          <w:sz w:val="22"/>
          <w:szCs w:val="22"/>
        </w:rPr>
        <w:t>объекта</w:t>
      </w:r>
      <w:r w:rsidR="004361E2">
        <w:rPr>
          <w:rFonts w:asciiTheme="minorHAnsi" w:hAnsiTheme="minorHAnsi"/>
          <w:sz w:val="22"/>
          <w:szCs w:val="22"/>
        </w:rPr>
        <w:t>.</w:t>
      </w:r>
    </w:p>
    <w:p w14:paraId="3BDD511B" w14:textId="75AF5F13" w:rsidR="004361E2" w:rsidRPr="005A4487" w:rsidRDefault="005A4487" w:rsidP="005A4487">
      <w:pPr>
        <w:pStyle w:val="a0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Изучение </w:t>
      </w:r>
      <w:proofErr w:type="gramStart"/>
      <w:r>
        <w:rPr>
          <w:rFonts w:asciiTheme="minorHAnsi" w:hAnsiTheme="minorHAnsi"/>
          <w:sz w:val="22"/>
          <w:szCs w:val="22"/>
        </w:rPr>
        <w:t>изоляционного</w:t>
      </w:r>
      <w:proofErr w:type="gramEnd"/>
      <w:r>
        <w:rPr>
          <w:rFonts w:asciiTheme="minorHAnsi" w:hAnsiTheme="minorHAnsi"/>
          <w:sz w:val="22"/>
          <w:szCs w:val="22"/>
        </w:rPr>
        <w:t xml:space="preserve"> фреймворка </w:t>
      </w:r>
      <w:r>
        <w:rPr>
          <w:rFonts w:asciiTheme="minorHAnsi" w:hAnsiTheme="minorHAnsi"/>
          <w:sz w:val="22"/>
          <w:szCs w:val="22"/>
          <w:lang w:val="en-US"/>
        </w:rPr>
        <w:t>Rhino</w:t>
      </w:r>
      <w:r w:rsidR="0048759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Mocks</w:t>
      </w:r>
      <w:r w:rsidR="004361E2" w:rsidRPr="0048759A">
        <w:rPr>
          <w:rFonts w:asciiTheme="minorHAnsi" w:hAnsiTheme="minorHAnsi"/>
          <w:sz w:val="22"/>
          <w:szCs w:val="22"/>
        </w:rPr>
        <w:t>.</w:t>
      </w:r>
    </w:p>
    <w:p w14:paraId="45737312" w14:textId="77777777" w:rsidR="00E7127C" w:rsidRPr="00735B52" w:rsidRDefault="00E7127C" w:rsidP="00062775">
      <w:pPr>
        <w:pStyle w:val="a0"/>
        <w:tabs>
          <w:tab w:val="left" w:pos="1680"/>
        </w:tabs>
        <w:ind w:left="426"/>
        <w:rPr>
          <w:rFonts w:asciiTheme="minorHAnsi" w:hAnsiTheme="minorHAnsi"/>
          <w:sz w:val="22"/>
          <w:szCs w:val="22"/>
        </w:rPr>
      </w:pPr>
    </w:p>
    <w:p w14:paraId="7912552C" w14:textId="77777777" w:rsidR="000720DA" w:rsidRPr="00735B52" w:rsidRDefault="000720DA" w:rsidP="00062775">
      <w:pPr>
        <w:shd w:val="clear" w:color="auto" w:fill="DAEEF3" w:themeFill="accent5" w:themeFillTint="33"/>
        <w:rPr>
          <w:rFonts w:asciiTheme="minorHAnsi" w:hAnsiTheme="minorHAnsi"/>
          <w:b/>
          <w:sz w:val="22"/>
          <w:szCs w:val="22"/>
        </w:rPr>
      </w:pPr>
      <w:r w:rsidRPr="00735B52">
        <w:rPr>
          <w:rFonts w:asciiTheme="minorHAnsi" w:hAnsiTheme="minorHAnsi"/>
          <w:b/>
          <w:sz w:val="22"/>
          <w:szCs w:val="22"/>
        </w:rPr>
        <w:t>Изучив материал данного занятия, учащийся сможет:</w:t>
      </w:r>
    </w:p>
    <w:p w14:paraId="4F5A7ECE" w14:textId="77777777" w:rsidR="00DC0532" w:rsidRPr="00735B52" w:rsidRDefault="00DC0532" w:rsidP="00062775">
      <w:pPr>
        <w:pStyle w:val="a0"/>
        <w:ind w:left="426" w:firstLine="11"/>
        <w:rPr>
          <w:rFonts w:asciiTheme="minorHAnsi" w:hAnsiTheme="minorHAnsi"/>
          <w:sz w:val="22"/>
          <w:szCs w:val="22"/>
        </w:rPr>
      </w:pPr>
    </w:p>
    <w:p w14:paraId="57E4B2DC" w14:textId="491A3F57" w:rsidR="0080614C" w:rsidRDefault="0080614C" w:rsidP="00976A20">
      <w:pPr>
        <w:pStyle w:val="a0"/>
        <w:numPr>
          <w:ilvl w:val="0"/>
          <w:numId w:val="3"/>
        </w:numPr>
        <w:ind w:left="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Создавать </w:t>
      </w:r>
      <w:r>
        <w:rPr>
          <w:rFonts w:asciiTheme="minorHAnsi" w:hAnsiTheme="minorHAnsi"/>
          <w:sz w:val="22"/>
          <w:szCs w:val="22"/>
          <w:lang w:val="en-US"/>
        </w:rPr>
        <w:t>Unit</w:t>
      </w:r>
      <w:r w:rsidRPr="0080614C">
        <w:rPr>
          <w:rFonts w:asciiTheme="minorHAnsi" w:hAnsiTheme="minorHAnsi"/>
          <w:sz w:val="22"/>
          <w:szCs w:val="22"/>
        </w:rPr>
        <w:t xml:space="preserve"> </w:t>
      </w:r>
      <w:r w:rsidR="005A4487">
        <w:rPr>
          <w:rFonts w:asciiTheme="minorHAnsi" w:hAnsiTheme="minorHAnsi"/>
          <w:sz w:val="22"/>
          <w:szCs w:val="22"/>
        </w:rPr>
        <w:t xml:space="preserve">тесты, используя </w:t>
      </w:r>
      <w:r w:rsidR="005A4487">
        <w:rPr>
          <w:rFonts w:asciiTheme="minorHAnsi" w:hAnsiTheme="minorHAnsi"/>
          <w:sz w:val="22"/>
          <w:szCs w:val="22"/>
          <w:lang w:val="en-US"/>
        </w:rPr>
        <w:t>Mock</w:t>
      </w:r>
      <w:r w:rsidRPr="0080614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объекты.</w:t>
      </w:r>
    </w:p>
    <w:p w14:paraId="0A99951B" w14:textId="6A42335E" w:rsidR="000558AD" w:rsidRDefault="005A4487" w:rsidP="00976A20">
      <w:pPr>
        <w:pStyle w:val="a0"/>
        <w:numPr>
          <w:ilvl w:val="0"/>
          <w:numId w:val="3"/>
        </w:numPr>
        <w:ind w:left="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Понимать разницу между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объектами</w:t>
      </w:r>
      <w:r w:rsidR="00241865">
        <w:rPr>
          <w:rFonts w:asciiTheme="minorHAnsi" w:hAnsiTheme="minorHAnsi"/>
          <w:sz w:val="22"/>
          <w:szCs w:val="22"/>
        </w:rPr>
        <w:t>.</w:t>
      </w:r>
    </w:p>
    <w:p w14:paraId="047559EC" w14:textId="50D70E41" w:rsidR="00241865" w:rsidRPr="005A4487" w:rsidRDefault="005A4487" w:rsidP="00976A20">
      <w:pPr>
        <w:pStyle w:val="a0"/>
        <w:numPr>
          <w:ilvl w:val="0"/>
          <w:numId w:val="3"/>
        </w:numPr>
        <w:ind w:left="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Понимать работу </w:t>
      </w:r>
      <w:r>
        <w:rPr>
          <w:rFonts w:asciiTheme="minorHAnsi" w:hAnsiTheme="minorHAnsi"/>
          <w:sz w:val="22"/>
          <w:szCs w:val="22"/>
          <w:lang w:val="en-US"/>
        </w:rPr>
        <w:t>Isolation Frameworks</w:t>
      </w:r>
      <w:r w:rsidR="00241865">
        <w:rPr>
          <w:rFonts w:asciiTheme="minorHAnsi" w:hAnsiTheme="minorHAnsi"/>
          <w:sz w:val="22"/>
          <w:szCs w:val="22"/>
        </w:rPr>
        <w:t>.</w:t>
      </w:r>
    </w:p>
    <w:p w14:paraId="654AA522" w14:textId="72E987D5" w:rsidR="005A4487" w:rsidRDefault="005A4487" w:rsidP="00976A20">
      <w:pPr>
        <w:pStyle w:val="a0"/>
        <w:numPr>
          <w:ilvl w:val="0"/>
          <w:numId w:val="3"/>
        </w:numPr>
        <w:ind w:left="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Писать </w:t>
      </w:r>
      <w:proofErr w:type="gramStart"/>
      <w:r>
        <w:rPr>
          <w:rFonts w:asciiTheme="minorHAnsi" w:hAnsiTheme="minorHAnsi"/>
          <w:sz w:val="22"/>
          <w:szCs w:val="22"/>
        </w:rPr>
        <w:t>тесты</w:t>
      </w:r>
      <w:proofErr w:type="gramEnd"/>
      <w:r>
        <w:rPr>
          <w:rFonts w:asciiTheme="minorHAnsi" w:hAnsiTheme="minorHAnsi"/>
          <w:sz w:val="22"/>
          <w:szCs w:val="22"/>
        </w:rPr>
        <w:t xml:space="preserve"> используя динамические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объекты.</w:t>
      </w:r>
    </w:p>
    <w:p w14:paraId="4BED8A90" w14:textId="45F01A70" w:rsidR="005A4487" w:rsidRPr="000558AD" w:rsidRDefault="005A4487" w:rsidP="00976A20">
      <w:pPr>
        <w:pStyle w:val="a0"/>
        <w:numPr>
          <w:ilvl w:val="0"/>
          <w:numId w:val="3"/>
        </w:numPr>
        <w:ind w:left="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Использовать различные возможности </w:t>
      </w:r>
      <w:proofErr w:type="gramStart"/>
      <w:r>
        <w:rPr>
          <w:rFonts w:asciiTheme="minorHAnsi" w:hAnsiTheme="minorHAnsi"/>
          <w:sz w:val="22"/>
          <w:szCs w:val="22"/>
        </w:rPr>
        <w:t>изоляционного</w:t>
      </w:r>
      <w:proofErr w:type="gramEnd"/>
      <w:r>
        <w:rPr>
          <w:rFonts w:asciiTheme="minorHAnsi" w:hAnsiTheme="minorHAnsi"/>
          <w:sz w:val="22"/>
          <w:szCs w:val="22"/>
        </w:rPr>
        <w:t xml:space="preserve"> фреймворка </w:t>
      </w:r>
      <w:r>
        <w:rPr>
          <w:rFonts w:asciiTheme="minorHAnsi" w:hAnsiTheme="minorHAnsi"/>
          <w:sz w:val="22"/>
          <w:szCs w:val="22"/>
          <w:lang w:val="en-US"/>
        </w:rPr>
        <w:t>Rhino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Mocks</w:t>
      </w:r>
      <w:r w:rsidRPr="005A4487">
        <w:rPr>
          <w:rFonts w:asciiTheme="minorHAnsi" w:hAnsiTheme="minorHAnsi"/>
          <w:sz w:val="22"/>
          <w:szCs w:val="22"/>
        </w:rPr>
        <w:t>.</w:t>
      </w:r>
    </w:p>
    <w:p w14:paraId="43F0AF55" w14:textId="77777777" w:rsidR="00DC0532" w:rsidRPr="00735B52" w:rsidRDefault="00DC0532" w:rsidP="00062775">
      <w:pPr>
        <w:pStyle w:val="a0"/>
        <w:ind w:left="426" w:firstLine="11"/>
        <w:rPr>
          <w:rFonts w:asciiTheme="minorHAnsi" w:hAnsiTheme="minorHAnsi"/>
          <w:sz w:val="22"/>
          <w:szCs w:val="22"/>
        </w:rPr>
      </w:pPr>
    </w:p>
    <w:p w14:paraId="038317E4" w14:textId="77777777" w:rsidR="000720DA" w:rsidRPr="00735B52" w:rsidRDefault="000720DA" w:rsidP="00062775">
      <w:pPr>
        <w:pStyle w:val="1"/>
        <w:shd w:val="clear" w:color="auto" w:fill="DAEEF3" w:themeFill="accent5" w:themeFillTint="33"/>
        <w:rPr>
          <w:rFonts w:asciiTheme="minorHAnsi" w:hAnsiTheme="minorHAnsi"/>
          <w:b w:val="0"/>
          <w:bCs w:val="0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Содержание урока</w:t>
      </w:r>
      <w:r w:rsidR="00D73B1D" w:rsidRPr="00735B52">
        <w:rPr>
          <w:rFonts w:asciiTheme="minorHAnsi" w:hAnsiTheme="minorHAnsi"/>
          <w:sz w:val="22"/>
          <w:szCs w:val="22"/>
        </w:rPr>
        <w:tab/>
      </w:r>
    </w:p>
    <w:p w14:paraId="16C9D779" w14:textId="77777777" w:rsidR="00E175E9" w:rsidRPr="00735B52" w:rsidRDefault="00E175E9" w:rsidP="00062775">
      <w:pPr>
        <w:pStyle w:val="a0"/>
        <w:ind w:left="426" w:hanging="284"/>
        <w:rPr>
          <w:rFonts w:asciiTheme="minorHAnsi" w:hAnsiTheme="minorHAnsi"/>
          <w:sz w:val="22"/>
          <w:szCs w:val="22"/>
        </w:rPr>
      </w:pPr>
    </w:p>
    <w:p w14:paraId="3BD36C9C" w14:textId="453C69C2" w:rsidR="00241865" w:rsidRPr="005A4487" w:rsidRDefault="005A4487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Понятие </w:t>
      </w:r>
      <w:r>
        <w:rPr>
          <w:rFonts w:asciiTheme="minorHAnsi" w:hAnsiTheme="minorHAnsi"/>
          <w:sz w:val="22"/>
          <w:szCs w:val="22"/>
          <w:lang w:val="en-US"/>
        </w:rPr>
        <w:t xml:space="preserve">Mock </w:t>
      </w:r>
      <w:r>
        <w:rPr>
          <w:rFonts w:asciiTheme="minorHAnsi" w:hAnsiTheme="minorHAnsi"/>
          <w:sz w:val="22"/>
          <w:szCs w:val="22"/>
        </w:rPr>
        <w:t>объекта</w:t>
      </w:r>
      <w:r w:rsidR="00241865">
        <w:rPr>
          <w:rFonts w:asciiTheme="minorHAnsi" w:hAnsiTheme="minorHAnsi"/>
          <w:sz w:val="22"/>
          <w:szCs w:val="22"/>
        </w:rPr>
        <w:t>.</w:t>
      </w:r>
    </w:p>
    <w:p w14:paraId="2628A44C" w14:textId="0850C6D7" w:rsidR="005A4487" w:rsidRDefault="005A4487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Тесты состояния и тесты </w:t>
      </w:r>
      <w:r w:rsidR="0048759A">
        <w:rPr>
          <w:rFonts w:asciiTheme="minorHAnsi" w:hAnsiTheme="minorHAnsi"/>
          <w:sz w:val="22"/>
          <w:szCs w:val="22"/>
        </w:rPr>
        <w:t>взаимодействия</w:t>
      </w:r>
      <w:r>
        <w:rPr>
          <w:rFonts w:asciiTheme="minorHAnsi" w:hAnsiTheme="minorHAnsi"/>
          <w:sz w:val="22"/>
          <w:szCs w:val="22"/>
        </w:rPr>
        <w:t>.</w:t>
      </w:r>
    </w:p>
    <w:p w14:paraId="24A0C9F1" w14:textId="264F2CD7" w:rsidR="00E175E9" w:rsidRPr="00735B52" w:rsidRDefault="005A4487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Разница между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 w:rsidRPr="005A4487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объектом</w:t>
      </w:r>
      <w:r w:rsidR="00241865">
        <w:rPr>
          <w:rFonts w:asciiTheme="minorHAnsi" w:hAnsiTheme="minorHAnsi"/>
          <w:sz w:val="22"/>
          <w:szCs w:val="22"/>
        </w:rPr>
        <w:t>.</w:t>
      </w:r>
      <w:r w:rsidR="00735B52" w:rsidRPr="00735B52">
        <w:rPr>
          <w:rFonts w:asciiTheme="minorHAnsi" w:hAnsiTheme="minorHAnsi"/>
          <w:sz w:val="22"/>
          <w:szCs w:val="22"/>
        </w:rPr>
        <w:t xml:space="preserve"> </w:t>
      </w:r>
    </w:p>
    <w:p w14:paraId="226C48EF" w14:textId="2AA3D793" w:rsidR="00735B52" w:rsidRDefault="005A4487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Рассмотрение стратегии </w:t>
      </w:r>
      <w:r>
        <w:rPr>
          <w:rFonts w:asciiTheme="minorHAnsi" w:hAnsiTheme="minorHAnsi"/>
          <w:sz w:val="22"/>
          <w:szCs w:val="22"/>
          <w:lang w:val="en-US"/>
        </w:rPr>
        <w:t>Test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Record</w:t>
      </w:r>
      <w:r w:rsidRPr="005A4487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389C9149" w14:textId="10A1519E" w:rsidR="00241865" w:rsidRDefault="005A4487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Знакомство с </w:t>
      </w:r>
      <w:r>
        <w:rPr>
          <w:rFonts w:asciiTheme="minorHAnsi" w:hAnsiTheme="minorHAnsi"/>
          <w:sz w:val="22"/>
          <w:szCs w:val="22"/>
          <w:lang w:val="en-US"/>
        </w:rPr>
        <w:t>Rhino Mocks</w:t>
      </w:r>
      <w:r w:rsidR="00241865">
        <w:rPr>
          <w:rFonts w:asciiTheme="minorHAnsi" w:hAnsiTheme="minorHAnsi"/>
          <w:sz w:val="22"/>
          <w:szCs w:val="22"/>
        </w:rPr>
        <w:t>.</w:t>
      </w:r>
    </w:p>
    <w:p w14:paraId="4F7A8FEF" w14:textId="062E17D3" w:rsidR="00241865" w:rsidRDefault="005A4487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Создание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 w:rsidRPr="005A4487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объектов с помощью </w:t>
      </w:r>
      <w:r>
        <w:rPr>
          <w:rFonts w:asciiTheme="minorHAnsi" w:hAnsiTheme="minorHAnsi"/>
          <w:sz w:val="22"/>
          <w:szCs w:val="22"/>
          <w:lang w:val="en-US"/>
        </w:rPr>
        <w:t>Rhino Mocks</w:t>
      </w:r>
      <w:r w:rsidR="00241865">
        <w:rPr>
          <w:rFonts w:asciiTheme="minorHAnsi" w:hAnsiTheme="minorHAnsi"/>
          <w:sz w:val="22"/>
          <w:szCs w:val="22"/>
        </w:rPr>
        <w:t>.</w:t>
      </w:r>
    </w:p>
    <w:p w14:paraId="4C2A6E68" w14:textId="20277E65" w:rsidR="00241865" w:rsidRDefault="005A4487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Различные сценарии тестов </w:t>
      </w:r>
      <w:r>
        <w:rPr>
          <w:rFonts w:asciiTheme="minorHAnsi" w:hAnsiTheme="minorHAnsi"/>
          <w:sz w:val="22"/>
          <w:szCs w:val="22"/>
          <w:lang w:val="en-US"/>
        </w:rPr>
        <w:t>Rhino</w:t>
      </w:r>
      <w:r w:rsidRPr="005A44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Mocks</w:t>
      </w:r>
      <w:r w:rsidRPr="005A4487">
        <w:rPr>
          <w:rFonts w:asciiTheme="minorHAnsi" w:hAnsiTheme="minorHAnsi"/>
          <w:sz w:val="22"/>
          <w:szCs w:val="22"/>
        </w:rPr>
        <w:t>.</w:t>
      </w:r>
    </w:p>
    <w:p w14:paraId="61CF3B88" w14:textId="64654520" w:rsidR="00241865" w:rsidRDefault="00D3715E" w:rsidP="00976A20">
      <w:pPr>
        <w:pStyle w:val="a0"/>
        <w:numPr>
          <w:ilvl w:val="0"/>
          <w:numId w:val="1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Тестирование событий с помощью </w:t>
      </w:r>
      <w:r>
        <w:rPr>
          <w:rFonts w:asciiTheme="minorHAnsi" w:hAnsiTheme="minorHAnsi"/>
          <w:sz w:val="22"/>
          <w:szCs w:val="22"/>
          <w:lang w:val="en-US"/>
        </w:rPr>
        <w:t>Rhino</w:t>
      </w:r>
      <w:r w:rsidRPr="00D371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Mocks</w:t>
      </w:r>
      <w:r w:rsidRPr="00D3715E">
        <w:rPr>
          <w:rFonts w:asciiTheme="minorHAnsi" w:hAnsiTheme="minorHAnsi"/>
          <w:sz w:val="22"/>
          <w:szCs w:val="22"/>
        </w:rPr>
        <w:t>.</w:t>
      </w:r>
    </w:p>
    <w:p w14:paraId="6523BCB3" w14:textId="77777777" w:rsidR="00D3715E" w:rsidRDefault="00D3715E" w:rsidP="00D3715E">
      <w:pPr>
        <w:pStyle w:val="a0"/>
        <w:ind w:left="426"/>
        <w:rPr>
          <w:rFonts w:asciiTheme="minorHAnsi" w:hAnsiTheme="minorHAnsi"/>
          <w:sz w:val="22"/>
          <w:szCs w:val="22"/>
        </w:rPr>
      </w:pPr>
    </w:p>
    <w:p w14:paraId="346A809E" w14:textId="77777777" w:rsidR="000720DA" w:rsidRPr="00735B52" w:rsidRDefault="000720DA" w:rsidP="00242ABF">
      <w:pPr>
        <w:pStyle w:val="1"/>
        <w:shd w:val="clear" w:color="auto" w:fill="DAEEF3" w:themeFill="accent5" w:themeFillTint="33"/>
        <w:jc w:val="both"/>
        <w:rPr>
          <w:rFonts w:asciiTheme="minorHAnsi" w:hAnsiTheme="minorHAnsi"/>
          <w:b w:val="0"/>
          <w:bCs w:val="0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Резюме</w:t>
      </w:r>
    </w:p>
    <w:p w14:paraId="74D4F673" w14:textId="77777777" w:rsidR="00D73B1D" w:rsidRPr="00735B52" w:rsidRDefault="00D73B1D" w:rsidP="00242ABF">
      <w:pPr>
        <w:pStyle w:val="a0"/>
        <w:jc w:val="both"/>
        <w:rPr>
          <w:rFonts w:asciiTheme="minorHAnsi" w:hAnsiTheme="minorHAnsi"/>
          <w:sz w:val="22"/>
          <w:szCs w:val="22"/>
        </w:rPr>
      </w:pPr>
    </w:p>
    <w:p w14:paraId="3B47F2FA" w14:textId="77777777" w:rsidR="00F67F07" w:rsidRPr="00F67F07" w:rsidRDefault="00F67F07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>Модульные тесты можно условно разделить на две группы:</w:t>
      </w:r>
    </w:p>
    <w:p w14:paraId="2BB933F7" w14:textId="294DCD14" w:rsidR="00F67F07" w:rsidRPr="00F67F07" w:rsidRDefault="00F67F07" w:rsidP="00504493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</w:rPr>
        <w:t xml:space="preserve">Тесты состояния </w:t>
      </w:r>
      <w:r w:rsidRPr="00F67F07">
        <w:rPr>
          <w:rFonts w:asciiTheme="minorHAnsi" w:hAnsiTheme="minorHAnsi"/>
          <w:sz w:val="22"/>
          <w:szCs w:val="22"/>
        </w:rPr>
        <w:t>(</w:t>
      </w:r>
      <w:r w:rsidRPr="00F67F07">
        <w:rPr>
          <w:rFonts w:asciiTheme="minorHAnsi" w:hAnsiTheme="minorHAnsi"/>
          <w:sz w:val="22"/>
          <w:szCs w:val="22"/>
          <w:lang w:val="en-US"/>
        </w:rPr>
        <w:t>state</w:t>
      </w:r>
      <w:r w:rsidRPr="00F67F07">
        <w:rPr>
          <w:rFonts w:asciiTheme="minorHAnsi" w:hAnsiTheme="minorHAnsi"/>
          <w:sz w:val="22"/>
          <w:szCs w:val="22"/>
        </w:rPr>
        <w:t>-</w:t>
      </w:r>
      <w:r w:rsidRPr="00F67F07">
        <w:rPr>
          <w:rFonts w:asciiTheme="minorHAnsi" w:hAnsiTheme="minorHAnsi"/>
          <w:sz w:val="22"/>
          <w:szCs w:val="22"/>
          <w:lang w:val="en-US"/>
        </w:rPr>
        <w:t>based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F67F07">
        <w:rPr>
          <w:rFonts w:asciiTheme="minorHAnsi" w:hAnsiTheme="minorHAnsi"/>
          <w:sz w:val="22"/>
          <w:szCs w:val="22"/>
        </w:rPr>
        <w:t xml:space="preserve">) — тесты, </w:t>
      </w:r>
      <w:proofErr w:type="gramStart"/>
      <w:r w:rsidRPr="00F67F07">
        <w:rPr>
          <w:rFonts w:asciiTheme="minorHAnsi" w:hAnsiTheme="minorHAnsi"/>
          <w:sz w:val="22"/>
          <w:szCs w:val="22"/>
        </w:rPr>
        <w:t>проверяющие</w:t>
      </w:r>
      <w:proofErr w:type="gramEnd"/>
      <w:r w:rsidRPr="00F67F07">
        <w:rPr>
          <w:rFonts w:asciiTheme="minorHAnsi" w:hAnsiTheme="minorHAnsi"/>
          <w:sz w:val="22"/>
          <w:szCs w:val="22"/>
        </w:rPr>
        <w:t xml:space="preserve"> что вызываемый метод объекта отработал корректно, проверяя состояние тестируемого объекта после вызова метода. </w:t>
      </w:r>
      <w:r w:rsidRPr="00F67F07">
        <w:rPr>
          <w:rFonts w:asciiTheme="minorHAnsi" w:hAnsiTheme="minorHAnsi"/>
          <w:sz w:val="22"/>
          <w:szCs w:val="22"/>
          <w:lang w:val="en-US"/>
        </w:rPr>
        <w:t>State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based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F67F07">
        <w:rPr>
          <w:rFonts w:asciiTheme="minorHAnsi" w:hAnsiTheme="minorHAnsi"/>
          <w:sz w:val="22"/>
          <w:szCs w:val="22"/>
        </w:rPr>
        <w:t xml:space="preserve"> базируются на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>-объектах.</w:t>
      </w:r>
      <w:r w:rsidR="0048759A">
        <w:rPr>
          <w:rFonts w:asciiTheme="minorHAnsi" w:hAnsiTheme="minorHAnsi"/>
          <w:sz w:val="22"/>
          <w:szCs w:val="22"/>
        </w:rPr>
        <w:t xml:space="preserve"> При </w:t>
      </w:r>
      <w:r w:rsidR="0048759A">
        <w:rPr>
          <w:rFonts w:asciiTheme="minorHAnsi" w:hAnsiTheme="minorHAnsi"/>
          <w:sz w:val="22"/>
          <w:szCs w:val="22"/>
          <w:lang w:val="en-US"/>
        </w:rPr>
        <w:t>State</w:t>
      </w:r>
      <w:r w:rsidR="0048759A" w:rsidRPr="0048759A">
        <w:rPr>
          <w:rFonts w:asciiTheme="minorHAnsi" w:hAnsiTheme="minorHAnsi"/>
          <w:sz w:val="22"/>
          <w:szCs w:val="22"/>
        </w:rPr>
        <w:t>-</w:t>
      </w:r>
      <w:r w:rsidR="0048759A">
        <w:rPr>
          <w:rFonts w:asciiTheme="minorHAnsi" w:hAnsiTheme="minorHAnsi"/>
          <w:sz w:val="22"/>
          <w:szCs w:val="22"/>
          <w:lang w:val="en-US"/>
        </w:rPr>
        <w:t>Based</w:t>
      </w:r>
      <w:r w:rsidR="0048759A" w:rsidRPr="0048759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48759A">
        <w:rPr>
          <w:rFonts w:asciiTheme="minorHAnsi" w:hAnsiTheme="minorHAnsi"/>
          <w:sz w:val="22"/>
          <w:szCs w:val="22"/>
        </w:rPr>
        <w:t>тестах</w:t>
      </w:r>
      <w:proofErr w:type="gramEnd"/>
      <w:r w:rsidR="0048759A">
        <w:rPr>
          <w:rFonts w:asciiTheme="minorHAnsi" w:hAnsiTheme="minorHAnsi"/>
          <w:sz w:val="22"/>
          <w:szCs w:val="22"/>
        </w:rPr>
        <w:t xml:space="preserve"> как правило используется класс </w:t>
      </w:r>
      <w:r w:rsidR="0048759A">
        <w:rPr>
          <w:rFonts w:asciiTheme="minorHAnsi" w:hAnsiTheme="minorHAnsi"/>
          <w:sz w:val="22"/>
          <w:szCs w:val="22"/>
          <w:lang w:val="en-US"/>
        </w:rPr>
        <w:t>Assert</w:t>
      </w:r>
      <w:r w:rsidR="0048759A" w:rsidRPr="0048759A">
        <w:rPr>
          <w:rFonts w:asciiTheme="minorHAnsi" w:hAnsiTheme="minorHAnsi"/>
          <w:sz w:val="22"/>
          <w:szCs w:val="22"/>
        </w:rPr>
        <w:t xml:space="preserve">. </w:t>
      </w:r>
    </w:p>
    <w:p w14:paraId="6E0547CE" w14:textId="36D71E3A" w:rsidR="00F67F07" w:rsidRPr="00F67F07" w:rsidRDefault="00F67F07" w:rsidP="00504493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</w:rPr>
        <w:t xml:space="preserve">Тесты взаимодействия </w:t>
      </w:r>
      <w:r w:rsidRPr="00F67F07">
        <w:rPr>
          <w:rFonts w:asciiTheme="minorHAnsi" w:hAnsiTheme="minorHAnsi"/>
          <w:sz w:val="22"/>
          <w:szCs w:val="22"/>
        </w:rPr>
        <w:t>(</w:t>
      </w:r>
      <w:r w:rsidRPr="00F67F07">
        <w:rPr>
          <w:rFonts w:asciiTheme="minorHAnsi" w:hAnsiTheme="minorHAnsi"/>
          <w:sz w:val="22"/>
          <w:szCs w:val="22"/>
          <w:lang w:val="en-US"/>
        </w:rPr>
        <w:t>interaction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F67F07">
        <w:rPr>
          <w:rFonts w:asciiTheme="minorHAnsi" w:hAnsiTheme="minorHAnsi"/>
          <w:sz w:val="22"/>
          <w:szCs w:val="22"/>
        </w:rPr>
        <w:t xml:space="preserve">) — это тесты, в которых тестируемый объект производит манипуляции с другими объектами. Применяются, когда требуется удостовериться, что тестируемый объект корректно взаимодействует с другими объектами. </w:t>
      </w:r>
      <w:r w:rsidRPr="00F67F07">
        <w:rPr>
          <w:rFonts w:asciiTheme="minorHAnsi" w:hAnsiTheme="minorHAnsi"/>
          <w:sz w:val="22"/>
          <w:szCs w:val="22"/>
          <w:lang w:val="en-US"/>
        </w:rPr>
        <w:t>Interaction</w:t>
      </w:r>
      <w:r w:rsidRPr="0048759A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tests</w:t>
      </w:r>
      <w:r w:rsidRPr="0048759A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 xml:space="preserve">базируются на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48759A">
        <w:rPr>
          <w:rFonts w:asciiTheme="minorHAnsi" w:hAnsiTheme="minorHAnsi"/>
          <w:sz w:val="22"/>
          <w:szCs w:val="22"/>
        </w:rPr>
        <w:t>-</w:t>
      </w:r>
      <w:r w:rsidRPr="00F67F07">
        <w:rPr>
          <w:rFonts w:asciiTheme="minorHAnsi" w:hAnsiTheme="minorHAnsi"/>
          <w:sz w:val="22"/>
          <w:szCs w:val="22"/>
        </w:rPr>
        <w:t>объектах.</w:t>
      </w:r>
      <w:r w:rsidR="0048759A" w:rsidRPr="0048759A">
        <w:rPr>
          <w:rFonts w:asciiTheme="minorHAnsi" w:hAnsiTheme="minorHAnsi"/>
          <w:sz w:val="22"/>
          <w:szCs w:val="22"/>
        </w:rPr>
        <w:t xml:space="preserve"> </w:t>
      </w:r>
      <w:r w:rsidR="0048759A">
        <w:rPr>
          <w:rFonts w:asciiTheme="minorHAnsi" w:hAnsiTheme="minorHAnsi"/>
          <w:sz w:val="22"/>
          <w:szCs w:val="22"/>
        </w:rPr>
        <w:t xml:space="preserve">При </w:t>
      </w:r>
      <w:r w:rsidR="0048759A">
        <w:rPr>
          <w:rFonts w:asciiTheme="minorHAnsi" w:hAnsiTheme="minorHAnsi"/>
          <w:sz w:val="22"/>
          <w:szCs w:val="22"/>
          <w:lang w:val="en-US"/>
        </w:rPr>
        <w:t>Interaction</w:t>
      </w:r>
      <w:r w:rsidR="0048759A" w:rsidRPr="0048759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48759A">
        <w:rPr>
          <w:rFonts w:asciiTheme="minorHAnsi" w:hAnsiTheme="minorHAnsi"/>
          <w:sz w:val="22"/>
          <w:szCs w:val="22"/>
        </w:rPr>
        <w:t>тестах</w:t>
      </w:r>
      <w:proofErr w:type="gramEnd"/>
      <w:r w:rsidR="0048759A">
        <w:rPr>
          <w:rFonts w:asciiTheme="minorHAnsi" w:hAnsiTheme="minorHAnsi"/>
          <w:sz w:val="22"/>
          <w:szCs w:val="22"/>
        </w:rPr>
        <w:t xml:space="preserve"> как правило пользуются </w:t>
      </w:r>
      <w:r w:rsidR="0048759A">
        <w:rPr>
          <w:rFonts w:asciiTheme="minorHAnsi" w:hAnsiTheme="minorHAnsi"/>
          <w:sz w:val="22"/>
          <w:szCs w:val="22"/>
          <w:lang w:val="en-US"/>
        </w:rPr>
        <w:t>Isolation</w:t>
      </w:r>
      <w:r w:rsidR="0048759A">
        <w:rPr>
          <w:rFonts w:asciiTheme="minorHAnsi" w:hAnsiTheme="minorHAnsi"/>
          <w:sz w:val="22"/>
          <w:szCs w:val="22"/>
        </w:rPr>
        <w:t xml:space="preserve"> </w:t>
      </w:r>
      <w:r w:rsidR="0048759A">
        <w:rPr>
          <w:rFonts w:asciiTheme="minorHAnsi" w:hAnsiTheme="minorHAnsi"/>
          <w:sz w:val="22"/>
          <w:szCs w:val="22"/>
          <w:lang w:val="en-US"/>
        </w:rPr>
        <w:t>Frameworks.</w:t>
      </w:r>
    </w:p>
    <w:p w14:paraId="2534CF4F" w14:textId="77777777" w:rsidR="00F67F07" w:rsidRPr="00F67F07" w:rsidRDefault="00F67F07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b/>
          <w:bCs/>
          <w:sz w:val="22"/>
          <w:szCs w:val="22"/>
        </w:rPr>
        <w:t>-объект</w:t>
      </w:r>
      <w:r w:rsidRPr="00F67F07">
        <w:rPr>
          <w:rFonts w:asciiTheme="minorHAnsi" w:hAnsiTheme="minorHAnsi"/>
          <w:sz w:val="22"/>
          <w:szCs w:val="22"/>
        </w:rPr>
        <w:t xml:space="preserve"> – это управляемая замена существующих зависимостей в системе.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-объекты заменяют реальные объекты системы и позволяют проверить вызовы своих членов тестируемым классом.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-объекты отличаются от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объектов тем, что они могут быть причиной не прохождения теста.</w:t>
      </w:r>
    </w:p>
    <w:p w14:paraId="2106E6FE" w14:textId="77777777" w:rsidR="00F67F07" w:rsidRPr="00F67F07" w:rsidRDefault="00F67F07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lastRenderedPageBreak/>
        <w:t xml:space="preserve">Как правило, если один тест </w:t>
      </w:r>
      <w:proofErr w:type="gramStart"/>
      <w:r w:rsidRPr="00F67F07">
        <w:rPr>
          <w:rFonts w:asciiTheme="minorHAnsi" w:hAnsiTheme="minorHAnsi"/>
          <w:sz w:val="22"/>
          <w:szCs w:val="22"/>
        </w:rPr>
        <w:t xml:space="preserve">использует больше одного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объекта он одновременно тестирует</w:t>
      </w:r>
      <w:proofErr w:type="gramEnd"/>
      <w:r w:rsidRPr="00F67F07">
        <w:rPr>
          <w:rFonts w:asciiTheme="minorHAnsi" w:hAnsiTheme="minorHAnsi"/>
          <w:sz w:val="22"/>
          <w:szCs w:val="22"/>
        </w:rPr>
        <w:t xml:space="preserve"> несколько вещей. Поэтому в одном тесте рекомендуется использовать не больше одного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объекта и несколько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объектов.</w:t>
      </w:r>
    </w:p>
    <w:p w14:paraId="66CCD49D" w14:textId="16797F22" w:rsidR="00F67F07" w:rsidRDefault="00F67F07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Проблемы созданных вручную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объектов:</w:t>
      </w:r>
    </w:p>
    <w:p w14:paraId="4882568A" w14:textId="77777777" w:rsidR="00000000" w:rsidRPr="00F67F07" w:rsidRDefault="00EE0305" w:rsidP="00504493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>Сложно создать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Fake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>объект для интерфейса, имеющего много членов.</w:t>
      </w:r>
    </w:p>
    <w:p w14:paraId="4B3ED9E7" w14:textId="77777777" w:rsidR="00000000" w:rsidRPr="00F67F07" w:rsidRDefault="00EE0305" w:rsidP="00504493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 xml:space="preserve">Создание </w:t>
      </w:r>
      <w:r w:rsidRPr="00F67F07">
        <w:rPr>
          <w:rFonts w:asciiTheme="minorHAnsi" w:hAnsiTheme="minorHAnsi"/>
          <w:sz w:val="22"/>
          <w:szCs w:val="22"/>
          <w:lang w:val="en-US"/>
        </w:rPr>
        <w:t>Fake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>объектов порой занимает много времени.</w:t>
      </w:r>
    </w:p>
    <w:p w14:paraId="453A50BA" w14:textId="77777777" w:rsidR="00000000" w:rsidRPr="00F67F07" w:rsidRDefault="00EE0305" w:rsidP="00504493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 xml:space="preserve">Приходится писать много кода для сохранения состояния часто вызываемого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>-</w:t>
      </w:r>
      <w:r w:rsidRPr="00F67F07">
        <w:rPr>
          <w:rFonts w:asciiTheme="minorHAnsi" w:hAnsiTheme="minorHAnsi"/>
          <w:sz w:val="22"/>
          <w:szCs w:val="22"/>
        </w:rPr>
        <w:t>объекта.</w:t>
      </w:r>
    </w:p>
    <w:p w14:paraId="6937D94B" w14:textId="77777777" w:rsidR="00000000" w:rsidRPr="00F67F07" w:rsidRDefault="00EE0305" w:rsidP="00504493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>Для проверки всех параметров вызываемых методов п</w:t>
      </w:r>
      <w:r w:rsidRPr="00F67F07">
        <w:rPr>
          <w:rFonts w:asciiTheme="minorHAnsi" w:hAnsiTheme="minorHAnsi"/>
          <w:sz w:val="22"/>
          <w:szCs w:val="22"/>
        </w:rPr>
        <w:t>риходится делать множество проверок.</w:t>
      </w:r>
    </w:p>
    <w:p w14:paraId="1E97F767" w14:textId="77777777" w:rsidR="00000000" w:rsidRPr="00F67F07" w:rsidRDefault="00EE0305" w:rsidP="00504493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sz w:val="22"/>
          <w:szCs w:val="22"/>
        </w:rPr>
        <w:t xml:space="preserve">Проблема с использованием созданных </w:t>
      </w:r>
      <w:r w:rsidRPr="00F67F07">
        <w:rPr>
          <w:rFonts w:asciiTheme="minorHAnsi" w:hAnsiTheme="minorHAnsi"/>
          <w:sz w:val="22"/>
          <w:szCs w:val="22"/>
          <w:lang w:val="en-US"/>
        </w:rPr>
        <w:t>Mock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 xml:space="preserve">и </w:t>
      </w:r>
      <w:r w:rsidRPr="00F67F07">
        <w:rPr>
          <w:rFonts w:asciiTheme="minorHAnsi" w:hAnsiTheme="minorHAnsi"/>
          <w:sz w:val="22"/>
          <w:szCs w:val="22"/>
          <w:lang w:val="en-US"/>
        </w:rPr>
        <w:t>Stub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>объектов в других тестах</w:t>
      </w:r>
    </w:p>
    <w:p w14:paraId="59B519B0" w14:textId="77777777" w:rsidR="00F67F07" w:rsidRPr="00F67F07" w:rsidRDefault="00F67F07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  <w:lang w:val="en-US"/>
        </w:rPr>
        <w:t>Isolation</w:t>
      </w:r>
      <w:r w:rsidRPr="00F67F0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F67F07">
        <w:rPr>
          <w:rFonts w:asciiTheme="minorHAnsi" w:hAnsiTheme="minorHAnsi"/>
          <w:b/>
          <w:bCs/>
          <w:sz w:val="22"/>
          <w:szCs w:val="22"/>
          <w:lang w:val="en-US"/>
        </w:rPr>
        <w:t>Framework</w:t>
      </w:r>
      <w:r w:rsidRPr="00F67F07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</w:rPr>
        <w:t>– это инструмент автоматизирующий процесс создания заглушек для классов, интерфейсов методов, используемых в тестируемом методе.</w:t>
      </w:r>
    </w:p>
    <w:p w14:paraId="2099B3CB" w14:textId="77777777" w:rsidR="00F67F07" w:rsidRPr="00F67F07" w:rsidRDefault="00F67F07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 w:rsidRPr="00F67F07">
        <w:rPr>
          <w:rFonts w:asciiTheme="minorHAnsi" w:hAnsiTheme="minorHAnsi"/>
          <w:b/>
          <w:bCs/>
          <w:sz w:val="22"/>
          <w:szCs w:val="22"/>
        </w:rPr>
        <w:t xml:space="preserve">Rhino Mocks </w:t>
      </w:r>
      <w:r w:rsidRPr="00F67F07">
        <w:rPr>
          <w:rFonts w:asciiTheme="minorHAnsi" w:hAnsiTheme="minorHAnsi"/>
          <w:sz w:val="22"/>
          <w:szCs w:val="22"/>
        </w:rPr>
        <w:t xml:space="preserve">— одна из популярных платформ для динамической генерации </w:t>
      </w:r>
      <w:proofErr w:type="spellStart"/>
      <w:r w:rsidRPr="00F67F07">
        <w:rPr>
          <w:rFonts w:asciiTheme="minorHAnsi" w:hAnsiTheme="minorHAnsi"/>
          <w:sz w:val="22"/>
          <w:szCs w:val="22"/>
        </w:rPr>
        <w:t>mock</w:t>
      </w:r>
      <w:proofErr w:type="spellEnd"/>
      <w:r w:rsidRPr="00F67F07">
        <w:rPr>
          <w:rFonts w:asciiTheme="minorHAnsi" w:hAnsiTheme="minorHAnsi"/>
          <w:sz w:val="22"/>
          <w:szCs w:val="22"/>
        </w:rPr>
        <w:t xml:space="preserve"> объектов, используемых в юнит тестировании приложений .</w:t>
      </w:r>
      <w:r w:rsidRPr="00F67F07">
        <w:rPr>
          <w:rFonts w:asciiTheme="minorHAnsi" w:hAnsiTheme="minorHAnsi"/>
          <w:sz w:val="22"/>
          <w:szCs w:val="22"/>
          <w:lang w:val="en-US"/>
        </w:rPr>
        <w:t>NET</w:t>
      </w:r>
      <w:r w:rsidRPr="00F67F07">
        <w:rPr>
          <w:rFonts w:asciiTheme="minorHAnsi" w:hAnsiTheme="minorHAnsi"/>
          <w:sz w:val="22"/>
          <w:szCs w:val="22"/>
        </w:rPr>
        <w:t xml:space="preserve"> </w:t>
      </w:r>
      <w:r w:rsidRPr="00F67F07">
        <w:rPr>
          <w:rFonts w:asciiTheme="minorHAnsi" w:hAnsiTheme="minorHAnsi"/>
          <w:sz w:val="22"/>
          <w:szCs w:val="22"/>
          <w:lang w:val="en-US"/>
        </w:rPr>
        <w:t>Framework</w:t>
      </w:r>
      <w:r w:rsidRPr="00F67F07">
        <w:rPr>
          <w:rFonts w:asciiTheme="minorHAnsi" w:hAnsiTheme="minorHAnsi"/>
          <w:sz w:val="22"/>
          <w:szCs w:val="22"/>
        </w:rPr>
        <w:t>.</w:t>
      </w:r>
    </w:p>
    <w:p w14:paraId="0CB139D4" w14:textId="463F7DDD" w:rsidR="0058345C" w:rsidRPr="00651EB2" w:rsidRDefault="00651EB2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 w:rsidRPr="00651EB2">
        <w:rPr>
          <w:b/>
          <w:color w:val="222222"/>
          <w:shd w:val="clear" w:color="auto" w:fill="FFFFFF"/>
        </w:rPr>
        <w:t>Fake</w:t>
      </w:r>
      <w:proofErr w:type="spellEnd"/>
      <w:r w:rsidRPr="00651EB2">
        <w:rPr>
          <w:rStyle w:val="apple-converted-space"/>
          <w:color w:val="222222"/>
          <w:shd w:val="clear" w:color="auto" w:fill="FFFFFF"/>
        </w:rPr>
        <w:t> </w:t>
      </w:r>
      <w:r w:rsidRPr="00651EB2">
        <w:rPr>
          <w:color w:val="222222"/>
          <w:shd w:val="clear" w:color="auto" w:fill="FFFFFF"/>
        </w:rPr>
        <w:t xml:space="preserve">– </w:t>
      </w:r>
      <w:r w:rsidRPr="00504493">
        <w:rPr>
          <w:rFonts w:asciiTheme="minorHAnsi" w:hAnsiTheme="minorHAnsi"/>
          <w:sz w:val="22"/>
          <w:szCs w:val="22"/>
        </w:rPr>
        <w:t>объекты, имеющие работающие реализации, но в таком виде, который делает их неподходящими для</w:t>
      </w:r>
      <w:r w:rsidRPr="00504493">
        <w:rPr>
          <w:rFonts w:asciiTheme="minorHAnsi" w:hAnsiTheme="minorHAnsi"/>
          <w:sz w:val="22"/>
          <w:szCs w:val="22"/>
        </w:rPr>
        <w:t> </w:t>
      </w:r>
      <w:proofErr w:type="spellStart"/>
      <w:r w:rsidRPr="00504493">
        <w:rPr>
          <w:rFonts w:asciiTheme="minorHAnsi" w:hAnsiTheme="minorHAnsi"/>
          <w:sz w:val="22"/>
          <w:szCs w:val="22"/>
        </w:rPr>
        <w:t>production</w:t>
      </w:r>
      <w:proofErr w:type="spellEnd"/>
      <w:r w:rsidRPr="00504493">
        <w:rPr>
          <w:rFonts w:asciiTheme="minorHAnsi" w:hAnsiTheme="minorHAnsi"/>
          <w:sz w:val="22"/>
          <w:szCs w:val="22"/>
        </w:rPr>
        <w:t>-кода</w:t>
      </w:r>
      <w:r w:rsidRPr="00504493">
        <w:rPr>
          <w:rFonts w:asciiTheme="minorHAnsi" w:hAnsiTheme="minorHAnsi"/>
          <w:sz w:val="22"/>
          <w:szCs w:val="22"/>
        </w:rPr>
        <w:t>. Fake объект может быть представлен как обобщенное понятие управляемой замены существующих объектом. Может являться как Stub объектом, так и Mock объектом.</w:t>
      </w:r>
    </w:p>
    <w:p w14:paraId="0CCC51EB" w14:textId="74BA4EDF" w:rsidR="00651EB2" w:rsidRPr="00343E31" w:rsidRDefault="00651EB2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CE01C1">
        <w:rPr>
          <w:rFonts w:asciiTheme="minorHAnsi" w:hAnsiTheme="minorHAnsi"/>
          <w:b/>
          <w:color w:val="222222"/>
          <w:shd w:val="clear" w:color="auto" w:fill="FFFFFF"/>
          <w:lang w:val="en-US"/>
        </w:rPr>
        <w:t>Dynamic</w:t>
      </w:r>
      <w:r w:rsidRPr="00CE01C1">
        <w:rPr>
          <w:rFonts w:asciiTheme="minorHAnsi" w:hAnsiTheme="minorHAnsi"/>
          <w:b/>
          <w:color w:val="222222"/>
          <w:shd w:val="clear" w:color="auto" w:fill="FFFFFF"/>
        </w:rPr>
        <w:t xml:space="preserve"> </w:t>
      </w:r>
      <w:r w:rsidRPr="00CE01C1">
        <w:rPr>
          <w:rFonts w:asciiTheme="minorHAnsi" w:hAnsiTheme="minorHAnsi"/>
          <w:b/>
          <w:color w:val="222222"/>
          <w:shd w:val="clear" w:color="auto" w:fill="FFFFFF"/>
          <w:lang w:val="en-US"/>
        </w:rPr>
        <w:t>Fake</w:t>
      </w:r>
      <w:r w:rsidRPr="00CE01C1">
        <w:rPr>
          <w:rFonts w:asciiTheme="minorHAnsi" w:hAnsiTheme="minorHAnsi"/>
          <w:b/>
          <w:color w:val="222222"/>
          <w:shd w:val="clear" w:color="auto" w:fill="FFFFFF"/>
        </w:rPr>
        <w:t xml:space="preserve"> </w:t>
      </w:r>
      <w:r w:rsidRPr="00CE01C1">
        <w:rPr>
          <w:rFonts w:asciiTheme="minorHAnsi" w:hAnsiTheme="minorHAnsi"/>
          <w:b/>
          <w:color w:val="222222"/>
          <w:shd w:val="clear" w:color="auto" w:fill="FFFFFF"/>
          <w:lang w:val="en-US"/>
        </w:rPr>
        <w:t>Object</w:t>
      </w:r>
      <w:r w:rsidRPr="00651EB2">
        <w:rPr>
          <w:b/>
          <w:color w:val="222222"/>
          <w:shd w:val="clear" w:color="auto" w:fill="FFFFFF"/>
        </w:rPr>
        <w:t xml:space="preserve"> </w:t>
      </w:r>
      <w:r w:rsidRPr="00651EB2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651E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или</w:t>
      </w:r>
      <w:r w:rsidRPr="00651E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651E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объект, создаваемый во время выполнения, избавляющий программиста от ручной реализации интерфейса заменяемого объекта.</w:t>
      </w:r>
      <w:r w:rsidR="00343E31" w:rsidRPr="00343E31">
        <w:rPr>
          <w:rFonts w:asciiTheme="minorHAnsi" w:hAnsiTheme="minorHAnsi"/>
          <w:sz w:val="22"/>
          <w:szCs w:val="22"/>
        </w:rPr>
        <w:t xml:space="preserve"> </w:t>
      </w:r>
      <w:r w:rsidR="00343E31">
        <w:rPr>
          <w:rFonts w:asciiTheme="minorHAnsi" w:hAnsiTheme="minorHAnsi"/>
          <w:sz w:val="22"/>
          <w:szCs w:val="22"/>
          <w:lang w:val="en-US"/>
        </w:rPr>
        <w:t xml:space="preserve">Rhino Mocks Isolation Framework </w:t>
      </w:r>
      <w:r w:rsidR="00343E31">
        <w:rPr>
          <w:rFonts w:asciiTheme="minorHAnsi" w:hAnsiTheme="minorHAnsi"/>
          <w:sz w:val="22"/>
          <w:szCs w:val="22"/>
        </w:rPr>
        <w:t xml:space="preserve">позволяет создавать </w:t>
      </w:r>
      <w:r w:rsidR="00343E31">
        <w:rPr>
          <w:rFonts w:asciiTheme="minorHAnsi" w:hAnsiTheme="minorHAnsi"/>
          <w:sz w:val="22"/>
          <w:szCs w:val="22"/>
          <w:lang w:val="en-US"/>
        </w:rPr>
        <w:t>Dynamic Fake Objects.</w:t>
      </w:r>
    </w:p>
    <w:p w14:paraId="2A70BBBF" w14:textId="485A7309" w:rsidR="00343E31" w:rsidRPr="00773FCB" w:rsidRDefault="00343E31" w:rsidP="00CE01C1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</w:rPr>
      </w:pPr>
      <w:r>
        <w:rPr>
          <w:b/>
          <w:color w:val="222222"/>
          <w:shd w:val="clear" w:color="auto" w:fill="FFFFFF"/>
          <w:lang w:val="en-US"/>
        </w:rPr>
        <w:t>Rhino</w:t>
      </w:r>
      <w:r w:rsidRPr="00343E31">
        <w:rPr>
          <w:b/>
          <w:color w:val="222222"/>
          <w:shd w:val="clear" w:color="auto" w:fill="FFFFFF"/>
        </w:rPr>
        <w:t xml:space="preserve"> </w:t>
      </w:r>
      <w:r w:rsidRPr="00CE01C1">
        <w:rPr>
          <w:rFonts w:asciiTheme="minorHAnsi" w:hAnsiTheme="minorHAnsi"/>
          <w:sz w:val="22"/>
          <w:szCs w:val="22"/>
        </w:rPr>
        <w:t xml:space="preserve">Mocks позволяет создавать и использовать Mock </w:t>
      </w:r>
      <w:r w:rsidR="00773FCB" w:rsidRPr="00CE01C1">
        <w:rPr>
          <w:rFonts w:asciiTheme="minorHAnsi" w:hAnsiTheme="minorHAnsi"/>
          <w:sz w:val="22"/>
          <w:szCs w:val="22"/>
        </w:rPr>
        <w:t xml:space="preserve">объекты двумя способами: </w:t>
      </w:r>
    </w:p>
    <w:p w14:paraId="50FBFC35" w14:textId="56CCCC32" w:rsidR="00773FCB" w:rsidRPr="00CE01C1" w:rsidRDefault="00773FCB" w:rsidP="00CE01C1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CE01C1">
        <w:rPr>
          <w:rFonts w:asciiTheme="minorHAnsi" w:hAnsiTheme="minorHAnsi"/>
          <w:sz w:val="22"/>
          <w:szCs w:val="22"/>
        </w:rPr>
        <w:t>Используя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CE01C1">
        <w:rPr>
          <w:rFonts w:asciiTheme="minorHAnsi" w:hAnsiTheme="minorHAnsi"/>
          <w:sz w:val="22"/>
          <w:szCs w:val="22"/>
        </w:rPr>
        <w:t>модель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Record-and-Play</w:t>
      </w:r>
    </w:p>
    <w:p w14:paraId="4AC731C2" w14:textId="4CFB31D0" w:rsidR="00773FCB" w:rsidRPr="00CE01C1" w:rsidRDefault="00773FCB" w:rsidP="00CE01C1">
      <w:pPr>
        <w:pStyle w:val="ac"/>
        <w:numPr>
          <w:ilvl w:val="1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/>
          <w:sz w:val="22"/>
          <w:szCs w:val="22"/>
          <w:lang w:val="en-US"/>
        </w:rPr>
      </w:pPr>
      <w:r w:rsidRPr="00CE01C1">
        <w:rPr>
          <w:rFonts w:asciiTheme="minorHAnsi" w:hAnsiTheme="minorHAnsi"/>
          <w:sz w:val="22"/>
          <w:szCs w:val="22"/>
        </w:rPr>
        <w:t>Используя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CE01C1">
        <w:rPr>
          <w:rFonts w:asciiTheme="minorHAnsi" w:hAnsiTheme="minorHAnsi"/>
          <w:sz w:val="22"/>
          <w:szCs w:val="22"/>
        </w:rPr>
        <w:t>модель</w:t>
      </w:r>
      <w:r w:rsidRPr="00CE01C1">
        <w:rPr>
          <w:rFonts w:asciiTheme="minorHAnsi" w:hAnsiTheme="minorHAnsi"/>
          <w:sz w:val="22"/>
          <w:szCs w:val="22"/>
          <w:lang w:val="en-US"/>
        </w:rPr>
        <w:t xml:space="preserve"> Arrange-Act-Assert</w:t>
      </w:r>
    </w:p>
    <w:p w14:paraId="73FBEC25" w14:textId="5BEA4550" w:rsidR="00773FCB" w:rsidRPr="00773FCB" w:rsidRDefault="00773FCB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801F12">
        <w:rPr>
          <w:rFonts w:asciiTheme="minorHAnsi" w:hAnsiTheme="minorHAnsi"/>
          <w:b/>
          <w:sz w:val="22"/>
          <w:szCs w:val="22"/>
        </w:rPr>
        <w:t xml:space="preserve">Модель </w:t>
      </w:r>
      <w:r w:rsidRPr="00801F12">
        <w:rPr>
          <w:rFonts w:asciiTheme="minorHAnsi" w:hAnsiTheme="minorHAnsi"/>
          <w:b/>
          <w:sz w:val="22"/>
          <w:szCs w:val="22"/>
          <w:lang w:val="en-US"/>
        </w:rPr>
        <w:t>Record</w:t>
      </w:r>
      <w:r w:rsidRPr="00801F12">
        <w:rPr>
          <w:rFonts w:asciiTheme="minorHAnsi" w:hAnsiTheme="minorHAnsi"/>
          <w:b/>
          <w:sz w:val="22"/>
          <w:szCs w:val="22"/>
        </w:rPr>
        <w:t>-</w:t>
      </w:r>
      <w:r w:rsidRPr="00801F12">
        <w:rPr>
          <w:rFonts w:asciiTheme="minorHAnsi" w:hAnsiTheme="minorHAnsi"/>
          <w:b/>
          <w:sz w:val="22"/>
          <w:szCs w:val="22"/>
          <w:lang w:val="en-US"/>
        </w:rPr>
        <w:t>and</w:t>
      </w:r>
      <w:r w:rsidRPr="00801F12">
        <w:rPr>
          <w:rFonts w:asciiTheme="minorHAnsi" w:hAnsiTheme="minorHAnsi"/>
          <w:b/>
          <w:sz w:val="22"/>
          <w:szCs w:val="22"/>
        </w:rPr>
        <w:t>-</w:t>
      </w:r>
      <w:r w:rsidRPr="00801F12">
        <w:rPr>
          <w:rFonts w:asciiTheme="minorHAnsi" w:hAnsiTheme="minorHAnsi"/>
          <w:b/>
          <w:sz w:val="22"/>
          <w:szCs w:val="22"/>
          <w:lang w:val="en-US"/>
        </w:rPr>
        <w:t>Play</w:t>
      </w:r>
      <w:r w:rsidRPr="00773F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базируется на создании некоего сценария выполнения теста с ожидаемыми входными и выходными данными. Если Выполняемый тест </w:t>
      </w:r>
      <w:proofErr w:type="gramStart"/>
      <w:r>
        <w:rPr>
          <w:rFonts w:asciiTheme="minorHAnsi" w:hAnsiTheme="minorHAnsi"/>
          <w:sz w:val="22"/>
          <w:szCs w:val="22"/>
        </w:rPr>
        <w:t>придерживается созданного сценария он успешно завершается</w:t>
      </w:r>
      <w:proofErr w:type="gramEnd"/>
      <w:r>
        <w:rPr>
          <w:rFonts w:asciiTheme="minorHAnsi" w:hAnsiTheme="minorHAnsi"/>
          <w:sz w:val="22"/>
          <w:szCs w:val="22"/>
        </w:rPr>
        <w:t>.</w:t>
      </w:r>
    </w:p>
    <w:p w14:paraId="5BB2DD6A" w14:textId="258CE2F9" w:rsidR="00773FCB" w:rsidRDefault="00773FCB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Для создания динамических </w:t>
      </w:r>
      <w:r>
        <w:rPr>
          <w:rFonts w:asciiTheme="minorHAnsi" w:hAnsiTheme="minorHAnsi"/>
          <w:sz w:val="22"/>
          <w:szCs w:val="22"/>
          <w:lang w:val="en-US"/>
        </w:rPr>
        <w:t>Fake</w:t>
      </w:r>
      <w:r w:rsidRPr="00773F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объектов </w:t>
      </w:r>
      <w:r>
        <w:rPr>
          <w:rFonts w:asciiTheme="minorHAnsi" w:hAnsiTheme="minorHAnsi"/>
          <w:sz w:val="22"/>
          <w:szCs w:val="22"/>
          <w:lang w:val="en-US"/>
        </w:rPr>
        <w:t>Rhino</w:t>
      </w:r>
      <w:r w:rsidRPr="00773F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Mocks</w:t>
      </w:r>
      <w:r w:rsidRPr="00773FC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имеет класс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MockRepository</w:t>
      </w:r>
      <w:proofErr w:type="spellEnd"/>
      <w:r w:rsidRPr="00773FCB">
        <w:rPr>
          <w:rFonts w:asciiTheme="minorHAnsi" w:hAnsiTheme="minorHAnsi"/>
          <w:sz w:val="22"/>
          <w:szCs w:val="22"/>
        </w:rPr>
        <w:t>.</w:t>
      </w:r>
    </w:p>
    <w:p w14:paraId="353F1FDF" w14:textId="77777777" w:rsidR="00801F12" w:rsidRPr="00801F12" w:rsidRDefault="00801F12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Для проверки ожидаемых результатов объект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MockRepository</w:t>
      </w:r>
      <w:proofErr w:type="spellEnd"/>
      <w:r w:rsidRPr="00801F1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имеет экземплярные методы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VerifyAll</w:t>
      </w:r>
      <w:proofErr w:type="spellEnd"/>
      <w:r w:rsidRPr="00801F12">
        <w:rPr>
          <w:rFonts w:asciiTheme="minorHAnsi" w:hAnsiTheme="minorHAnsi"/>
          <w:sz w:val="22"/>
          <w:szCs w:val="22"/>
        </w:rPr>
        <w:t xml:space="preserve">()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Verify</w:t>
      </w:r>
      <w:r w:rsidRPr="00801F12">
        <w:rPr>
          <w:rFonts w:asciiTheme="minorHAnsi" w:hAnsiTheme="minorHAnsi"/>
          <w:sz w:val="22"/>
          <w:szCs w:val="22"/>
        </w:rPr>
        <w:t>().</w:t>
      </w:r>
    </w:p>
    <w:p w14:paraId="22B1DAC5" w14:textId="172CD37E" w:rsidR="00801F12" w:rsidRPr="00773FCB" w:rsidRDefault="00801F12" w:rsidP="00504493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Разница в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801F1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и </w:t>
      </w:r>
      <w:r>
        <w:rPr>
          <w:rFonts w:asciiTheme="minorHAnsi" w:hAnsiTheme="minorHAnsi"/>
          <w:sz w:val="22"/>
          <w:szCs w:val="22"/>
          <w:lang w:val="en-US"/>
        </w:rPr>
        <w:t>Mock</w:t>
      </w:r>
      <w:r w:rsidRPr="00801F12">
        <w:rPr>
          <w:rFonts w:asciiTheme="minorHAnsi" w:hAnsi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sz w:val="22"/>
          <w:szCs w:val="22"/>
        </w:rPr>
        <w:t xml:space="preserve">объектах, созданных с помощью </w:t>
      </w:r>
      <w:r>
        <w:rPr>
          <w:rFonts w:asciiTheme="minorHAnsi" w:hAnsiTheme="minorHAnsi"/>
          <w:sz w:val="22"/>
          <w:szCs w:val="22"/>
          <w:lang w:val="en-US"/>
        </w:rPr>
        <w:t>Rhino</w:t>
      </w:r>
      <w:r w:rsidRPr="00801F1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Mocks</w:t>
      </w:r>
      <w:r w:rsidRPr="00801F1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заключается</w:t>
      </w:r>
      <w:proofErr w:type="gramEnd"/>
      <w:r>
        <w:rPr>
          <w:rFonts w:asciiTheme="minorHAnsi" w:hAnsiTheme="minorHAnsi"/>
          <w:sz w:val="22"/>
          <w:szCs w:val="22"/>
        </w:rPr>
        <w:t xml:space="preserve"> в том, что </w:t>
      </w:r>
      <w:r>
        <w:rPr>
          <w:rFonts w:asciiTheme="minorHAnsi" w:hAnsiTheme="minorHAnsi"/>
          <w:sz w:val="22"/>
          <w:szCs w:val="22"/>
          <w:lang w:val="en-US"/>
        </w:rPr>
        <w:t>Stub</w:t>
      </w:r>
      <w:r w:rsidRPr="00801F1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объект не сможет провалить тест при вызове метода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VerifyAll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14:paraId="30C94DBC" w14:textId="77777777" w:rsidR="00651EB2" w:rsidRPr="00343E31" w:rsidRDefault="00651EB2" w:rsidP="00651EB2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  <w:sz w:val="22"/>
          <w:szCs w:val="22"/>
        </w:rPr>
      </w:pPr>
    </w:p>
    <w:p w14:paraId="13C3FC8E" w14:textId="77777777" w:rsidR="00651EB2" w:rsidRPr="00651EB2" w:rsidRDefault="00651EB2" w:rsidP="00651EB2">
      <w:pPr>
        <w:pStyle w:val="ac"/>
        <w:autoSpaceDE w:val="0"/>
        <w:autoSpaceDN w:val="0"/>
        <w:adjustRightInd w:val="0"/>
        <w:jc w:val="both"/>
        <w:rPr>
          <w:rFonts w:asciiTheme="minorHAnsi" w:hAnsiTheme="minorHAnsi"/>
          <w:sz w:val="22"/>
          <w:szCs w:val="22"/>
        </w:rPr>
      </w:pPr>
    </w:p>
    <w:p w14:paraId="1E0D8180" w14:textId="77777777" w:rsidR="000720DA" w:rsidRPr="00735B5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/>
          <w:b w:val="0"/>
          <w:bCs w:val="0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Закрепление материала</w:t>
      </w:r>
    </w:p>
    <w:p w14:paraId="072DD10A" w14:textId="77777777" w:rsidR="000720DA" w:rsidRPr="00735B52" w:rsidRDefault="000720DA" w:rsidP="00CD3801">
      <w:pPr>
        <w:rPr>
          <w:rFonts w:asciiTheme="minorHAnsi" w:hAnsiTheme="minorHAnsi"/>
          <w:sz w:val="22"/>
          <w:szCs w:val="22"/>
        </w:rPr>
      </w:pPr>
    </w:p>
    <w:p w14:paraId="396C25B3" w14:textId="7627E6EE" w:rsidR="00B12D13" w:rsidRPr="00504493" w:rsidRDefault="00504493" w:rsidP="00504493">
      <w:pPr>
        <w:pStyle w:val="ac"/>
        <w:numPr>
          <w:ilvl w:val="0"/>
          <w:numId w:val="2"/>
        </w:numPr>
        <w:rPr>
          <w:rFonts w:asciiTheme="minorHAnsi" w:eastAsia="SimSun" w:hAnsiTheme="minorHAnsi" w:cs="SchoolBookC"/>
          <w:sz w:val="22"/>
          <w:szCs w:val="22"/>
          <w:lang w:eastAsia="en-US"/>
        </w:rPr>
      </w:pP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Что собой представляют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State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-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Based</w:t>
      </w:r>
      <w:r w:rsidRPr="00504493"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и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Interaction</w:t>
      </w:r>
      <w:r w:rsidRPr="00504493"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тесты</w:t>
      </w:r>
      <w:r w:rsidR="00415E00">
        <w:rPr>
          <w:rFonts w:asciiTheme="minorHAnsi" w:eastAsia="SimSun" w:hAnsiTheme="minorHAnsi" w:cs="SchoolBookC"/>
          <w:sz w:val="22"/>
          <w:szCs w:val="22"/>
          <w:lang w:eastAsia="en-US"/>
        </w:rPr>
        <w:t>?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В чем их разница?</w:t>
      </w:r>
    </w:p>
    <w:p w14:paraId="30E76840" w14:textId="1DEFF680" w:rsidR="00D31F4E" w:rsidRDefault="00504493" w:rsidP="00976A20">
      <w:pPr>
        <w:pStyle w:val="ac"/>
        <w:numPr>
          <w:ilvl w:val="0"/>
          <w:numId w:val="2"/>
        </w:numPr>
        <w:rPr>
          <w:rFonts w:asciiTheme="minorHAnsi" w:eastAsia="SimSun" w:hAnsiTheme="minorHAnsi" w:cs="SchoolBookC"/>
          <w:sz w:val="22"/>
          <w:szCs w:val="22"/>
          <w:lang w:eastAsia="en-US"/>
        </w:rPr>
      </w:pP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Что такое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Mock</w:t>
      </w:r>
      <w:r w:rsidRPr="00504493">
        <w:rPr>
          <w:rFonts w:asciiTheme="minorHAnsi" w:eastAsia="SimSun" w:hAnsiTheme="minorHAnsi" w:cs="SchoolBookC"/>
          <w:sz w:val="22"/>
          <w:szCs w:val="22"/>
          <w:lang w:eastAsia="en-US"/>
        </w:rPr>
        <w:t>-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объект</w:t>
      </w:r>
      <w:r w:rsidR="00415E00">
        <w:rPr>
          <w:rFonts w:asciiTheme="minorHAnsi" w:eastAsia="SimSun" w:hAnsiTheme="minorHAnsi" w:cs="SchoolBookC"/>
          <w:sz w:val="22"/>
          <w:szCs w:val="22"/>
          <w:lang w:eastAsia="en-US"/>
        </w:rPr>
        <w:t>?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 Какую функцию выполняют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Mock</w:t>
      </w:r>
      <w:r w:rsidRPr="00504493"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объекты в модульном тестировании. </w:t>
      </w:r>
    </w:p>
    <w:p w14:paraId="42CD858F" w14:textId="1AD24A2F" w:rsidR="00415E00" w:rsidRPr="00504493" w:rsidRDefault="00504493" w:rsidP="00415E00">
      <w:pPr>
        <w:pStyle w:val="ac"/>
        <w:numPr>
          <w:ilvl w:val="0"/>
          <w:numId w:val="2"/>
        </w:numPr>
        <w:rPr>
          <w:rFonts w:asciiTheme="minorHAnsi" w:eastAsia="SimSun" w:hAnsiTheme="minorHAnsi" w:cs="SchoolBookC"/>
          <w:sz w:val="22"/>
          <w:szCs w:val="22"/>
          <w:lang w:eastAsia="en-US"/>
        </w:rPr>
      </w:pP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Какая разница между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Mock</w:t>
      </w:r>
      <w:r w:rsidRPr="00504493"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и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Stub</w:t>
      </w:r>
      <w:r w:rsidRPr="00504493"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объектами</w:t>
      </w:r>
      <w:r w:rsidR="00415E00">
        <w:rPr>
          <w:rFonts w:asciiTheme="minorHAnsi" w:eastAsia="SimSun" w:hAnsiTheme="minorHAnsi" w:cs="SchoolBookC"/>
          <w:sz w:val="22"/>
          <w:szCs w:val="22"/>
          <w:lang w:eastAsia="en-US"/>
        </w:rPr>
        <w:t>?</w:t>
      </w:r>
    </w:p>
    <w:p w14:paraId="1C2B9757" w14:textId="3F6CDBFF" w:rsidR="00415E00" w:rsidRPr="00504493" w:rsidRDefault="00504493" w:rsidP="00415E00">
      <w:pPr>
        <w:pStyle w:val="ac"/>
        <w:numPr>
          <w:ilvl w:val="0"/>
          <w:numId w:val="2"/>
        </w:numPr>
        <w:rPr>
          <w:rFonts w:asciiTheme="minorHAnsi" w:eastAsia="SimSun" w:hAnsiTheme="minorHAnsi" w:cs="SchoolBookC"/>
          <w:sz w:val="22"/>
          <w:szCs w:val="22"/>
          <w:lang w:val="en-US" w:eastAsia="en-US"/>
        </w:rPr>
      </w:pPr>
      <w:r>
        <w:rPr>
          <w:rFonts w:asciiTheme="minorHAnsi" w:eastAsia="SimSun" w:hAnsiTheme="minorHAnsi" w:cs="SchoolBookC"/>
          <w:sz w:val="22"/>
          <w:szCs w:val="22"/>
          <w:lang w:eastAsia="en-US"/>
        </w:rPr>
        <w:t>Что</w:t>
      </w:r>
      <w:r w:rsidRPr="00504493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такое</w:t>
      </w:r>
      <w:r w:rsidRPr="00504493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Isolation Frameworks</w:t>
      </w:r>
      <w:r w:rsidR="00415E00" w:rsidRPr="00504493">
        <w:rPr>
          <w:rFonts w:asciiTheme="minorHAnsi" w:eastAsia="SimSun" w:hAnsiTheme="minorHAnsi" w:cs="SchoolBookC"/>
          <w:sz w:val="22"/>
          <w:szCs w:val="22"/>
          <w:lang w:val="en-US" w:eastAsia="en-US"/>
        </w:rPr>
        <w:t>?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Зачем</w:t>
      </w:r>
      <w:r w:rsidRPr="00504493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нужны</w:t>
      </w:r>
      <w:r w:rsidRPr="00504493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Isolation Frameworks?</w:t>
      </w:r>
    </w:p>
    <w:p w14:paraId="67B9DE7A" w14:textId="734DF862" w:rsidR="00415E00" w:rsidRPr="00BA5F74" w:rsidRDefault="00504493" w:rsidP="00415E00">
      <w:pPr>
        <w:pStyle w:val="ac"/>
        <w:numPr>
          <w:ilvl w:val="0"/>
          <w:numId w:val="2"/>
        </w:numPr>
        <w:rPr>
          <w:rFonts w:asciiTheme="minorHAnsi" w:eastAsia="SimSun" w:hAnsiTheme="minorHAnsi" w:cs="SchoolBookC"/>
          <w:sz w:val="22"/>
          <w:szCs w:val="22"/>
          <w:lang w:val="en-US" w:eastAsia="en-US"/>
        </w:rPr>
      </w:pPr>
      <w:r>
        <w:rPr>
          <w:rFonts w:asciiTheme="minorHAnsi" w:eastAsia="SimSun" w:hAnsiTheme="minorHAnsi" w:cs="SchoolBookC"/>
          <w:sz w:val="22"/>
          <w:szCs w:val="22"/>
          <w:lang w:eastAsia="en-US"/>
        </w:rPr>
        <w:t>Что</w:t>
      </w:r>
      <w:r w:rsidRPr="00BA5F74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eastAsia="en-US"/>
        </w:rPr>
        <w:t>значит</w:t>
      </w:r>
      <w:r w:rsidRPr="00BA5F74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Fake Object</w:t>
      </w:r>
      <w:r w:rsidR="00CE01C1" w:rsidRPr="00BA5F74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 w:rsidR="00CE01C1">
        <w:rPr>
          <w:rFonts w:asciiTheme="minorHAnsi" w:eastAsia="SimSun" w:hAnsiTheme="minorHAnsi" w:cs="SchoolBookC"/>
          <w:sz w:val="22"/>
          <w:szCs w:val="22"/>
          <w:lang w:eastAsia="en-US"/>
        </w:rPr>
        <w:t>и</w:t>
      </w:r>
      <w:r w:rsidR="00CE01C1" w:rsidRPr="00BA5F74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 </w:t>
      </w:r>
      <w:r w:rsidR="00CE01C1">
        <w:rPr>
          <w:rFonts w:asciiTheme="minorHAnsi" w:eastAsia="SimSun" w:hAnsiTheme="minorHAnsi" w:cs="SchoolBookC"/>
          <w:sz w:val="22"/>
          <w:szCs w:val="22"/>
          <w:lang w:val="en-US" w:eastAsia="en-US"/>
        </w:rPr>
        <w:t>Dynamic Fake Object</w:t>
      </w:r>
      <w:r w:rsidR="00415E00" w:rsidRPr="00BA5F74">
        <w:rPr>
          <w:rFonts w:asciiTheme="minorHAnsi" w:eastAsia="SimSun" w:hAnsiTheme="minorHAnsi" w:cs="SchoolBookC"/>
          <w:sz w:val="22"/>
          <w:szCs w:val="22"/>
          <w:lang w:val="en-US" w:eastAsia="en-US"/>
        </w:rPr>
        <w:t xml:space="preserve">? </w:t>
      </w:r>
    </w:p>
    <w:p w14:paraId="36112632" w14:textId="7CB64115" w:rsidR="00415E00" w:rsidRPr="00415E00" w:rsidRDefault="00BA5F74" w:rsidP="00415E00">
      <w:pPr>
        <w:pStyle w:val="ac"/>
        <w:numPr>
          <w:ilvl w:val="0"/>
          <w:numId w:val="2"/>
        </w:numPr>
        <w:rPr>
          <w:rFonts w:asciiTheme="minorHAnsi" w:eastAsia="SimSun" w:hAnsiTheme="minorHAnsi" w:cs="SchoolBookC"/>
          <w:sz w:val="22"/>
          <w:szCs w:val="22"/>
          <w:lang w:eastAsia="en-US"/>
        </w:rPr>
      </w:pPr>
      <w:r>
        <w:rPr>
          <w:rFonts w:asciiTheme="minorHAnsi" w:eastAsia="SimSun" w:hAnsiTheme="minorHAnsi" w:cs="SchoolBookC"/>
          <w:sz w:val="22"/>
          <w:szCs w:val="22"/>
          <w:lang w:eastAsia="en-US"/>
        </w:rPr>
        <w:t xml:space="preserve">Что собой представляет модель тестирования 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Record</w:t>
      </w:r>
      <w:r w:rsidRPr="00BA5F74">
        <w:rPr>
          <w:rFonts w:asciiTheme="minorHAnsi" w:eastAsia="SimSun" w:hAnsiTheme="minorHAnsi" w:cs="SchoolBookC"/>
          <w:sz w:val="22"/>
          <w:szCs w:val="22"/>
          <w:lang w:eastAsia="en-US"/>
        </w:rPr>
        <w:t>-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and</w:t>
      </w:r>
      <w:r w:rsidRPr="00BA5F74">
        <w:rPr>
          <w:rFonts w:asciiTheme="minorHAnsi" w:eastAsia="SimSun" w:hAnsiTheme="minorHAnsi" w:cs="SchoolBookC"/>
          <w:sz w:val="22"/>
          <w:szCs w:val="22"/>
          <w:lang w:eastAsia="en-US"/>
        </w:rPr>
        <w:t>-</w:t>
      </w:r>
      <w:r>
        <w:rPr>
          <w:rFonts w:asciiTheme="minorHAnsi" w:eastAsia="SimSun" w:hAnsiTheme="minorHAnsi" w:cs="SchoolBookC"/>
          <w:sz w:val="22"/>
          <w:szCs w:val="22"/>
          <w:lang w:val="en-US" w:eastAsia="en-US"/>
        </w:rPr>
        <w:t>Play</w:t>
      </w:r>
      <w:r w:rsidRPr="00BA5F74">
        <w:rPr>
          <w:rFonts w:asciiTheme="minorHAnsi" w:eastAsia="SimSun" w:hAnsiTheme="minorHAnsi" w:cs="SchoolBookC"/>
          <w:sz w:val="22"/>
          <w:szCs w:val="22"/>
          <w:lang w:eastAsia="en-US"/>
        </w:rPr>
        <w:t>?</w:t>
      </w:r>
      <w:bookmarkStart w:id="0" w:name="_GoBack"/>
      <w:bookmarkEnd w:id="0"/>
    </w:p>
    <w:p w14:paraId="16479CDE" w14:textId="77777777" w:rsidR="00B12D13" w:rsidRPr="00735B52" w:rsidRDefault="00B12D13" w:rsidP="00B12D13">
      <w:pPr>
        <w:rPr>
          <w:rFonts w:asciiTheme="minorHAnsi" w:hAnsiTheme="minorHAnsi"/>
          <w:sz w:val="22"/>
          <w:szCs w:val="22"/>
        </w:rPr>
      </w:pPr>
    </w:p>
    <w:p w14:paraId="0755EDCD" w14:textId="77777777" w:rsidR="000720DA" w:rsidRPr="00735B5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/>
          <w:b w:val="0"/>
          <w:bCs w:val="0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lastRenderedPageBreak/>
        <w:t>Дополнительное задание</w:t>
      </w:r>
    </w:p>
    <w:p w14:paraId="5B70D8DB" w14:textId="77777777" w:rsidR="0077208C" w:rsidRPr="00735B52" w:rsidRDefault="0077208C" w:rsidP="00CD3801">
      <w:pPr>
        <w:rPr>
          <w:rFonts w:asciiTheme="minorHAnsi" w:hAnsiTheme="minorHAnsi"/>
          <w:sz w:val="22"/>
          <w:szCs w:val="22"/>
        </w:rPr>
      </w:pPr>
    </w:p>
    <w:p w14:paraId="00905BF4" w14:textId="3602B2A8" w:rsidR="00735B52" w:rsidRPr="00735B52" w:rsidRDefault="00735B52" w:rsidP="00CD3801">
      <w:pPr>
        <w:rPr>
          <w:rFonts w:asciiTheme="minorHAnsi" w:hAnsiTheme="minorHAnsi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Задание для урока</w:t>
      </w:r>
    </w:p>
    <w:p w14:paraId="3D2455F7" w14:textId="77777777" w:rsidR="00735B52" w:rsidRPr="00735B52" w:rsidRDefault="00735B52" w:rsidP="00CD3801">
      <w:pPr>
        <w:rPr>
          <w:rFonts w:asciiTheme="minorHAnsi" w:hAnsiTheme="minorHAnsi"/>
          <w:sz w:val="22"/>
          <w:szCs w:val="22"/>
        </w:rPr>
      </w:pPr>
    </w:p>
    <w:p w14:paraId="22367084" w14:textId="77777777" w:rsidR="00E857BF" w:rsidRPr="00735B52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Самостоятельная деятельность учащегося</w:t>
      </w:r>
    </w:p>
    <w:p w14:paraId="3B4F9DD5" w14:textId="5197FF1B" w:rsidR="0077208C" w:rsidRPr="00735B52" w:rsidRDefault="0077208C" w:rsidP="00CD3801">
      <w:pPr>
        <w:rPr>
          <w:sz w:val="22"/>
          <w:szCs w:val="22"/>
        </w:rPr>
      </w:pPr>
    </w:p>
    <w:p w14:paraId="4F227D7C" w14:textId="79B2C37F" w:rsidR="00735B52" w:rsidRPr="00735B52" w:rsidRDefault="00735B52" w:rsidP="00CD3801">
      <w:pPr>
        <w:rPr>
          <w:rFonts w:asciiTheme="minorHAnsi" w:hAnsiTheme="minorHAnsi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Задание 1</w:t>
      </w:r>
    </w:p>
    <w:p w14:paraId="7934CD3E" w14:textId="5A02E8A1" w:rsidR="00735B52" w:rsidRPr="00735B52" w:rsidRDefault="00735B52" w:rsidP="00CD3801">
      <w:pPr>
        <w:rPr>
          <w:rFonts w:asciiTheme="minorHAnsi" w:hAnsiTheme="minorHAnsi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Текст задания</w:t>
      </w:r>
    </w:p>
    <w:p w14:paraId="15C78614" w14:textId="34CFEBCC" w:rsidR="00231764" w:rsidRPr="00735B52" w:rsidRDefault="00231764" w:rsidP="00CD3801">
      <w:pPr>
        <w:rPr>
          <w:rFonts w:asciiTheme="minorHAnsi" w:hAnsiTheme="minorHAnsi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 xml:space="preserve"> </w:t>
      </w:r>
    </w:p>
    <w:p w14:paraId="724C27BF" w14:textId="77777777" w:rsidR="00E857BF" w:rsidRPr="00735B52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/>
          <w:b w:val="0"/>
          <w:bCs w:val="0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Рекомендуемые ресурсы</w:t>
      </w:r>
    </w:p>
    <w:p w14:paraId="6D2BAA5F" w14:textId="77777777" w:rsidR="00831FF3" w:rsidRPr="00735B52" w:rsidRDefault="00831FF3" w:rsidP="00CD3801">
      <w:pPr>
        <w:rPr>
          <w:rFonts w:asciiTheme="minorHAnsi" w:hAnsiTheme="minorHAnsi"/>
          <w:sz w:val="22"/>
          <w:szCs w:val="22"/>
        </w:rPr>
      </w:pPr>
    </w:p>
    <w:p w14:paraId="32A697B5" w14:textId="3F33E204" w:rsidR="00831FF3" w:rsidRPr="00735B52" w:rsidRDefault="00831FF3" w:rsidP="00CD3801">
      <w:pPr>
        <w:rPr>
          <w:rFonts w:asciiTheme="minorHAnsi" w:hAnsiTheme="minorHAnsi"/>
          <w:sz w:val="22"/>
          <w:szCs w:val="22"/>
        </w:rPr>
      </w:pPr>
      <w:r w:rsidRPr="00735B52">
        <w:rPr>
          <w:rFonts w:asciiTheme="minorHAnsi" w:hAnsiTheme="minorHAnsi"/>
          <w:sz w:val="22"/>
          <w:szCs w:val="22"/>
        </w:rPr>
        <w:t>Наследования и прототипы</w:t>
      </w:r>
    </w:p>
    <w:p w14:paraId="41E5E22D" w14:textId="2456E863" w:rsidR="00DC367D" w:rsidRPr="00735B52" w:rsidRDefault="00EE0305" w:rsidP="00082A8B">
      <w:pPr>
        <w:spacing w:line="276" w:lineRule="auto"/>
        <w:rPr>
          <w:rFonts w:asciiTheme="minorHAnsi" w:hAnsiTheme="minorHAnsi"/>
          <w:sz w:val="22"/>
          <w:szCs w:val="22"/>
        </w:rPr>
      </w:pPr>
      <w:hyperlink r:id="rId9" w:history="1">
        <w:r w:rsidR="00831FF3" w:rsidRPr="00735B52">
          <w:rPr>
            <w:rStyle w:val="aa"/>
            <w:rFonts w:asciiTheme="minorHAnsi" w:hAnsiTheme="minorHAnsi"/>
            <w:sz w:val="22"/>
            <w:szCs w:val="22"/>
          </w:rPr>
          <w:t>http://learn.javascript.ru/inheritance-prototypes</w:t>
        </w:r>
      </w:hyperlink>
    </w:p>
    <w:sectPr w:rsidR="00DC367D" w:rsidRPr="00735B52" w:rsidSect="00221447">
      <w:footerReference w:type="default" r:id="rId10"/>
      <w:pgSz w:w="11907" w:h="16839"/>
      <w:pgMar w:top="709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F6FC9" w14:textId="77777777" w:rsidR="00EE0305" w:rsidRDefault="00EE0305" w:rsidP="00BC5ABF">
      <w:r>
        <w:separator/>
      </w:r>
    </w:p>
  </w:endnote>
  <w:endnote w:type="continuationSeparator" w:id="0">
    <w:p w14:paraId="08047FDC" w14:textId="77777777" w:rsidR="00EE0305" w:rsidRDefault="00EE0305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925357" w14:textId="77777777" w:rsidR="000B64C2" w:rsidRDefault="000B64C2" w:rsidP="00101945">
        <w:pPr>
          <w:pStyle w:val="a8"/>
          <w:jc w:val="center"/>
          <w:rPr>
            <w:noProof/>
          </w:rPr>
        </w:pPr>
      </w:p>
      <w:tbl>
        <w:tblPr>
          <w:tblStyle w:val="af1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0B64C2" w:rsidRPr="00F67F07" w14:paraId="024E55BC" w14:textId="77777777" w:rsidTr="00855D6D">
          <w:tc>
            <w:tcPr>
              <w:tcW w:w="1908" w:type="dxa"/>
            </w:tcPr>
            <w:p w14:paraId="7693F9CF" w14:textId="77777777" w:rsidR="000B64C2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14:paraId="25E365CC" w14:textId="77777777" w:rsidR="000B64C2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14:paraId="1FC516A8" w14:textId="77777777" w:rsidR="000B64C2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val="en-US" w:eastAsia="en-US"/>
                </w:rPr>
                <w:drawing>
                  <wp:inline distT="0" distB="0" distL="0" distR="0" wp14:anchorId="120EB0A2" wp14:editId="589AF890">
                    <wp:extent cx="1057702" cy="323956"/>
                    <wp:effectExtent l="0" t="0" r="9525" b="0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59758" cy="3245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6702F2CF" w14:textId="77777777" w:rsidR="000B64C2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14:paraId="7729EFD9" w14:textId="77777777" w:rsidR="000B64C2" w:rsidRPr="00153D0E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82" w:type="dxa"/>
            </w:tcPr>
            <w:p w14:paraId="1EE35351" w14:textId="77777777" w:rsidR="000B64C2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  <w:p w14:paraId="12000B18" w14:textId="77777777" w:rsidR="000B64C2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14:paraId="26B641D5" w14:textId="77777777" w:rsidR="000B64C2" w:rsidRPr="00234F5C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CyberBionic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Systematics</w:t>
              </w:r>
              <w:r w:rsidRPr="00D209C6">
                <w:rPr>
                  <w:sz w:val="16"/>
                  <w:szCs w:val="16"/>
                  <w:lang w:val="en-US"/>
                </w:rPr>
                <w:t xml:space="preserve"> ® 201</w:t>
              </w:r>
              <w:r>
                <w:rPr>
                  <w:sz w:val="16"/>
                  <w:szCs w:val="16"/>
                  <w:lang w:val="en-US"/>
                </w:rPr>
                <w:t>2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</w:t>
              </w:r>
            </w:p>
            <w:p w14:paraId="39083F01" w14:textId="77777777" w:rsidR="000B64C2" w:rsidRPr="00234F5C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19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Mariny</w:t>
              </w:r>
              <w:proofErr w:type="spellEnd"/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234F5C">
                <w:rPr>
                  <w:sz w:val="16"/>
                  <w:szCs w:val="16"/>
                  <w:lang w:val="en-US"/>
                </w:rPr>
                <w:t>Raskovoy</w:t>
              </w:r>
              <w:proofErr w:type="spellEnd"/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8 floor</w:t>
              </w:r>
            </w:p>
            <w:p w14:paraId="0C65CCCD" w14:textId="77777777" w:rsidR="000B64C2" w:rsidRPr="00234F5C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proofErr w:type="spellStart"/>
              <w:r w:rsidRPr="00234F5C">
                <w:rPr>
                  <w:sz w:val="16"/>
                  <w:szCs w:val="16"/>
                </w:rPr>
                <w:t>Kyiv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, </w:t>
              </w:r>
              <w:proofErr w:type="spellStart"/>
              <w:r w:rsidRPr="00234F5C">
                <w:rPr>
                  <w:sz w:val="16"/>
                  <w:szCs w:val="16"/>
                </w:rPr>
                <w:t>Ukraine</w:t>
              </w:r>
              <w:proofErr w:type="spellEnd"/>
              <w:r w:rsidRPr="00234F5C">
                <w:rPr>
                  <w:sz w:val="16"/>
                  <w:szCs w:val="16"/>
                </w:rPr>
                <w:t xml:space="preserve"> </w:t>
              </w:r>
              <w:r w:rsidRPr="00234F5C">
                <w:rPr>
                  <w:sz w:val="16"/>
                  <w:szCs w:val="16"/>
                  <w:lang w:val="en-US"/>
                </w:rPr>
  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  </w:r>
            </w:p>
            <w:p w14:paraId="386E9A3B" w14:textId="77777777" w:rsidR="000B64C2" w:rsidRPr="002F22E2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  <w:r w:rsidRPr="002F22E2">
                <w:rPr>
                  <w:sz w:val="12"/>
                  <w:szCs w:val="12"/>
                  <w:lang w:val="en-US"/>
                </w:rPr>
                <w:t xml:space="preserve">                                </w:t>
              </w:r>
              <w:r>
                <w:rPr>
                  <w:sz w:val="12"/>
                  <w:szCs w:val="12"/>
                </w:rPr>
                <w:t xml:space="preserve"> </w:t>
              </w:r>
            </w:p>
          </w:tc>
          <w:tc>
            <w:tcPr>
              <w:tcW w:w="3360" w:type="dxa"/>
            </w:tcPr>
            <w:p w14:paraId="061FA766" w14:textId="77777777" w:rsidR="000B64C2" w:rsidRPr="00E7127C" w:rsidRDefault="000B64C2" w:rsidP="00855D6D">
              <w:pPr>
                <w:pStyle w:val="a8"/>
                <w:jc w:val="right"/>
                <w:rPr>
                  <w:sz w:val="12"/>
                  <w:szCs w:val="12"/>
                  <w:lang w:val="en-US"/>
                </w:rPr>
              </w:pPr>
            </w:p>
            <w:p w14:paraId="07659EFE" w14:textId="77777777" w:rsidR="000B64C2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14:paraId="60912CD2" w14:textId="77777777" w:rsidR="000B64C2" w:rsidRPr="00E7127C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E7127C">
                <w:rPr>
                  <w:sz w:val="16"/>
                  <w:szCs w:val="16"/>
                  <w:lang w:val="en-US"/>
                </w:rPr>
                <w:t>+380 (44) 361-8473</w:t>
              </w:r>
            </w:p>
            <w:p w14:paraId="3C71571F" w14:textId="77777777" w:rsidR="000B64C2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hyperlink r:id="rId2" w:history="1">
                <w:r w:rsidRPr="001C1EBD">
                  <w:rPr>
                    <w:rStyle w:val="aa"/>
                    <w:sz w:val="16"/>
                    <w:szCs w:val="16"/>
                    <w:lang w:val="en-US"/>
                  </w:rPr>
                  <w:t>edu@cbsystematics.com</w:t>
                </w:r>
              </w:hyperlink>
            </w:p>
            <w:p w14:paraId="63280A24" w14:textId="77777777" w:rsidR="000B64C2" w:rsidRPr="00D209C6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</w:t>
              </w:r>
              <w:hyperlink r:id="rId3" w:history="1">
                <w:r w:rsidRPr="001C1EBD">
                  <w:rPr>
                    <w:rStyle w:val="aa"/>
                    <w:sz w:val="16"/>
                    <w:szCs w:val="16"/>
                    <w:lang w:val="en-US"/>
                  </w:rPr>
                  <w:t>www.edu.cbsystematics.com</w:t>
                </w:r>
              </w:hyperlink>
              <w:r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1219E4AB" w14:textId="77777777" w:rsidR="000B64C2" w:rsidRPr="00D209C6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14:paraId="06662295" w14:textId="77777777" w:rsidR="000B64C2" w:rsidRPr="00D209C6" w:rsidRDefault="000B64C2" w:rsidP="00855D6D">
              <w:pPr>
                <w:pStyle w:val="a8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D209C6">
                <w:rPr>
                  <w:sz w:val="12"/>
                  <w:szCs w:val="12"/>
                  <w:lang w:val="en-US"/>
                </w:rPr>
                <w:t xml:space="preserve"> </w:t>
              </w: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101945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</w:instrText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 w:rsidR="00BA5F74">
                <w:rPr>
                  <w:noProof/>
                  <w:sz w:val="12"/>
                  <w:szCs w:val="12"/>
                  <w:lang w:val="en-US"/>
                </w:rPr>
                <w:t>1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14:paraId="174952EC" w14:textId="77777777" w:rsidR="000B64C2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</w:p>
            <w:p w14:paraId="72FEE253" w14:textId="4EB5EE53" w:rsidR="000B64C2" w:rsidRPr="00DB6018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Title: </w:t>
              </w:r>
              <w:r w:rsidR="00F67F07">
                <w:rPr>
                  <w:sz w:val="16"/>
                  <w:szCs w:val="16"/>
                  <w:lang w:val="en-US"/>
                </w:rPr>
                <w:t xml:space="preserve">Test Driven </w:t>
              </w:r>
              <w:proofErr w:type="spellStart"/>
              <w:r w:rsidR="00F67F07">
                <w:rPr>
                  <w:sz w:val="16"/>
                  <w:szCs w:val="16"/>
                  <w:lang w:val="en-US"/>
                </w:rPr>
                <w:t>Developent</w:t>
              </w:r>
              <w:proofErr w:type="spellEnd"/>
            </w:p>
            <w:p w14:paraId="373D8C01" w14:textId="7E1D162F" w:rsidR="000B64C2" w:rsidRPr="00234F5C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Lesson: </w:t>
              </w:r>
              <w:r w:rsidR="00F67F07">
                <w:rPr>
                  <w:sz w:val="16"/>
                  <w:szCs w:val="16"/>
                  <w:lang w:val="en-US"/>
                </w:rPr>
                <w:t>3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4F30D3F6" w14:textId="77777777" w:rsidR="000B64C2" w:rsidRDefault="000B64C2" w:rsidP="00855D6D">
              <w:pPr>
                <w:pStyle w:val="a8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>
                <w:rPr>
                  <w:sz w:val="16"/>
                  <w:szCs w:val="16"/>
                  <w:lang w:val="en-US"/>
                </w:rPr>
                <w:t>2</w:t>
              </w:r>
              <w:r w:rsidRPr="00D209C6">
                <w:rPr>
                  <w:sz w:val="16"/>
                  <w:szCs w:val="16"/>
                  <w:lang w:val="en-US"/>
                </w:rPr>
                <w:t xml:space="preserve"> </w:t>
              </w:r>
            </w:p>
            <w:p w14:paraId="1F4056CA" w14:textId="77777777" w:rsidR="000B64C2" w:rsidRPr="00D209C6" w:rsidRDefault="000B64C2" w:rsidP="00855D6D">
              <w:pPr>
                <w:pStyle w:val="a8"/>
                <w:rPr>
                  <w:sz w:val="12"/>
                  <w:szCs w:val="12"/>
                  <w:lang w:val="en-US"/>
                </w:rPr>
              </w:pPr>
            </w:p>
          </w:tc>
        </w:tr>
      </w:tbl>
      <w:p w14:paraId="123BB251" w14:textId="02F9B2EC" w:rsidR="000B64C2" w:rsidRDefault="00EE0305" w:rsidP="00101945">
        <w:pPr>
          <w:pStyle w:val="a8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2A8F9" w14:textId="77777777" w:rsidR="00EE0305" w:rsidRDefault="00EE0305" w:rsidP="00BC5ABF">
      <w:r>
        <w:separator/>
      </w:r>
    </w:p>
  </w:footnote>
  <w:footnote w:type="continuationSeparator" w:id="0">
    <w:p w14:paraId="5F43C333" w14:textId="77777777" w:rsidR="00EE0305" w:rsidRDefault="00EE0305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2717"/>
    <w:multiLevelType w:val="hybridMultilevel"/>
    <w:tmpl w:val="4ECC4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A3389"/>
    <w:multiLevelType w:val="hybridMultilevel"/>
    <w:tmpl w:val="B132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43B08"/>
    <w:multiLevelType w:val="hybridMultilevel"/>
    <w:tmpl w:val="C538835A"/>
    <w:lvl w:ilvl="0" w:tplc="B48A9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89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2D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CF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A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CF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C7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0E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01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CB202B8"/>
    <w:multiLevelType w:val="hybridMultilevel"/>
    <w:tmpl w:val="2F44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82B77"/>
    <w:multiLevelType w:val="hybridMultilevel"/>
    <w:tmpl w:val="756E5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932B78"/>
    <w:multiLevelType w:val="hybridMultilevel"/>
    <w:tmpl w:val="CA8C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87B4E"/>
    <w:multiLevelType w:val="hybridMultilevel"/>
    <w:tmpl w:val="7144A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B330D1"/>
    <w:multiLevelType w:val="hybridMultilevel"/>
    <w:tmpl w:val="08029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2D795C"/>
    <w:multiLevelType w:val="hybridMultilevel"/>
    <w:tmpl w:val="20B0715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15"/>
    <w:rsid w:val="000029DF"/>
    <w:rsid w:val="00011711"/>
    <w:rsid w:val="00017BBE"/>
    <w:rsid w:val="0002143F"/>
    <w:rsid w:val="00025089"/>
    <w:rsid w:val="0003291B"/>
    <w:rsid w:val="000341F7"/>
    <w:rsid w:val="00037BC8"/>
    <w:rsid w:val="00042703"/>
    <w:rsid w:val="000457E1"/>
    <w:rsid w:val="00046A40"/>
    <w:rsid w:val="00051282"/>
    <w:rsid w:val="000558AD"/>
    <w:rsid w:val="00062775"/>
    <w:rsid w:val="00064507"/>
    <w:rsid w:val="000676CD"/>
    <w:rsid w:val="000720DA"/>
    <w:rsid w:val="00082A8B"/>
    <w:rsid w:val="00087362"/>
    <w:rsid w:val="0009020B"/>
    <w:rsid w:val="00097D36"/>
    <w:rsid w:val="000A20EA"/>
    <w:rsid w:val="000B64C2"/>
    <w:rsid w:val="000B6791"/>
    <w:rsid w:val="000B765B"/>
    <w:rsid w:val="000C1996"/>
    <w:rsid w:val="000D0617"/>
    <w:rsid w:val="000D2781"/>
    <w:rsid w:val="000D76E1"/>
    <w:rsid w:val="000E120E"/>
    <w:rsid w:val="000E4113"/>
    <w:rsid w:val="000F3495"/>
    <w:rsid w:val="001003BD"/>
    <w:rsid w:val="00101945"/>
    <w:rsid w:val="00103CF7"/>
    <w:rsid w:val="00104D31"/>
    <w:rsid w:val="00104DBE"/>
    <w:rsid w:val="001063DB"/>
    <w:rsid w:val="0011572D"/>
    <w:rsid w:val="001217D6"/>
    <w:rsid w:val="0012483B"/>
    <w:rsid w:val="00127BDF"/>
    <w:rsid w:val="00137C05"/>
    <w:rsid w:val="00142582"/>
    <w:rsid w:val="0014316B"/>
    <w:rsid w:val="00144974"/>
    <w:rsid w:val="00146716"/>
    <w:rsid w:val="00151B55"/>
    <w:rsid w:val="0016264C"/>
    <w:rsid w:val="00165F73"/>
    <w:rsid w:val="001735D8"/>
    <w:rsid w:val="00173EF0"/>
    <w:rsid w:val="00180CE3"/>
    <w:rsid w:val="00184994"/>
    <w:rsid w:val="001912E5"/>
    <w:rsid w:val="00197971"/>
    <w:rsid w:val="001A2114"/>
    <w:rsid w:val="001A33FA"/>
    <w:rsid w:val="001C1690"/>
    <w:rsid w:val="001C1C6A"/>
    <w:rsid w:val="001C2140"/>
    <w:rsid w:val="001C52F1"/>
    <w:rsid w:val="001D06BB"/>
    <w:rsid w:val="001D0705"/>
    <w:rsid w:val="001D1758"/>
    <w:rsid w:val="001D3D17"/>
    <w:rsid w:val="001D7905"/>
    <w:rsid w:val="001E42CA"/>
    <w:rsid w:val="001E5C53"/>
    <w:rsid w:val="001E7894"/>
    <w:rsid w:val="001F2324"/>
    <w:rsid w:val="001F325D"/>
    <w:rsid w:val="001F670E"/>
    <w:rsid w:val="002022F1"/>
    <w:rsid w:val="00206E8F"/>
    <w:rsid w:val="002075A8"/>
    <w:rsid w:val="002213FF"/>
    <w:rsid w:val="00221447"/>
    <w:rsid w:val="002217BB"/>
    <w:rsid w:val="00224DD1"/>
    <w:rsid w:val="00225B0E"/>
    <w:rsid w:val="002279ED"/>
    <w:rsid w:val="002305AE"/>
    <w:rsid w:val="00231764"/>
    <w:rsid w:val="00233175"/>
    <w:rsid w:val="002362FB"/>
    <w:rsid w:val="00237970"/>
    <w:rsid w:val="00241865"/>
    <w:rsid w:val="00242ABF"/>
    <w:rsid w:val="002471F9"/>
    <w:rsid w:val="00247AE3"/>
    <w:rsid w:val="00255AE9"/>
    <w:rsid w:val="00257278"/>
    <w:rsid w:val="00261314"/>
    <w:rsid w:val="00270045"/>
    <w:rsid w:val="0027748F"/>
    <w:rsid w:val="00281590"/>
    <w:rsid w:val="00282784"/>
    <w:rsid w:val="00284093"/>
    <w:rsid w:val="0028428A"/>
    <w:rsid w:val="00285B4E"/>
    <w:rsid w:val="002875A7"/>
    <w:rsid w:val="00290348"/>
    <w:rsid w:val="00297912"/>
    <w:rsid w:val="002B00C9"/>
    <w:rsid w:val="002C3840"/>
    <w:rsid w:val="002D2F6D"/>
    <w:rsid w:val="002D51F7"/>
    <w:rsid w:val="002D6DAD"/>
    <w:rsid w:val="002E4582"/>
    <w:rsid w:val="002E51AC"/>
    <w:rsid w:val="002E5C1C"/>
    <w:rsid w:val="002F10BB"/>
    <w:rsid w:val="002F534D"/>
    <w:rsid w:val="003049D5"/>
    <w:rsid w:val="00316F78"/>
    <w:rsid w:val="00325BDA"/>
    <w:rsid w:val="003420AB"/>
    <w:rsid w:val="003427B1"/>
    <w:rsid w:val="00343E31"/>
    <w:rsid w:val="00344930"/>
    <w:rsid w:val="00344F1F"/>
    <w:rsid w:val="003454C0"/>
    <w:rsid w:val="0035411A"/>
    <w:rsid w:val="00361387"/>
    <w:rsid w:val="003746D3"/>
    <w:rsid w:val="003755C7"/>
    <w:rsid w:val="00381DDF"/>
    <w:rsid w:val="0038441A"/>
    <w:rsid w:val="00384F54"/>
    <w:rsid w:val="00385240"/>
    <w:rsid w:val="00392424"/>
    <w:rsid w:val="003975DE"/>
    <w:rsid w:val="003A3A38"/>
    <w:rsid w:val="003B02B5"/>
    <w:rsid w:val="003B3D98"/>
    <w:rsid w:val="003C5E46"/>
    <w:rsid w:val="003C7FDE"/>
    <w:rsid w:val="003D145D"/>
    <w:rsid w:val="003D1EB9"/>
    <w:rsid w:val="003E63CF"/>
    <w:rsid w:val="003E7427"/>
    <w:rsid w:val="003F7B8D"/>
    <w:rsid w:val="004003D5"/>
    <w:rsid w:val="0040096F"/>
    <w:rsid w:val="00404A9D"/>
    <w:rsid w:val="004119C6"/>
    <w:rsid w:val="00413B84"/>
    <w:rsid w:val="00414C8E"/>
    <w:rsid w:val="00415976"/>
    <w:rsid w:val="00415E00"/>
    <w:rsid w:val="00420706"/>
    <w:rsid w:val="00423898"/>
    <w:rsid w:val="00435DB3"/>
    <w:rsid w:val="004361E2"/>
    <w:rsid w:val="00443721"/>
    <w:rsid w:val="004437FB"/>
    <w:rsid w:val="004457AF"/>
    <w:rsid w:val="004508D4"/>
    <w:rsid w:val="00460D93"/>
    <w:rsid w:val="00464629"/>
    <w:rsid w:val="004762EC"/>
    <w:rsid w:val="0047731C"/>
    <w:rsid w:val="00480864"/>
    <w:rsid w:val="00485096"/>
    <w:rsid w:val="00486FAD"/>
    <w:rsid w:val="0048759A"/>
    <w:rsid w:val="004949B0"/>
    <w:rsid w:val="004A072F"/>
    <w:rsid w:val="004A2F81"/>
    <w:rsid w:val="004A59B9"/>
    <w:rsid w:val="004B38AE"/>
    <w:rsid w:val="004D0DE7"/>
    <w:rsid w:val="004D2A1D"/>
    <w:rsid w:val="004D3ABB"/>
    <w:rsid w:val="004D3F89"/>
    <w:rsid w:val="004E72F9"/>
    <w:rsid w:val="004F24A6"/>
    <w:rsid w:val="004F30E5"/>
    <w:rsid w:val="004F6CDB"/>
    <w:rsid w:val="00501673"/>
    <w:rsid w:val="00504493"/>
    <w:rsid w:val="00504FD9"/>
    <w:rsid w:val="00520A5F"/>
    <w:rsid w:val="005450FC"/>
    <w:rsid w:val="0056275A"/>
    <w:rsid w:val="005639AC"/>
    <w:rsid w:val="00570F4C"/>
    <w:rsid w:val="00571337"/>
    <w:rsid w:val="00575FF4"/>
    <w:rsid w:val="005803E2"/>
    <w:rsid w:val="0058120A"/>
    <w:rsid w:val="0058345C"/>
    <w:rsid w:val="00584D11"/>
    <w:rsid w:val="00585F87"/>
    <w:rsid w:val="005A4487"/>
    <w:rsid w:val="005C6AF9"/>
    <w:rsid w:val="005D3107"/>
    <w:rsid w:val="005D5709"/>
    <w:rsid w:val="005D6248"/>
    <w:rsid w:val="005E31F5"/>
    <w:rsid w:val="005E603E"/>
    <w:rsid w:val="005F0B20"/>
    <w:rsid w:val="00600F21"/>
    <w:rsid w:val="00605DB9"/>
    <w:rsid w:val="006100AA"/>
    <w:rsid w:val="00612518"/>
    <w:rsid w:val="006129FF"/>
    <w:rsid w:val="00612DD0"/>
    <w:rsid w:val="00613C5C"/>
    <w:rsid w:val="00615CCC"/>
    <w:rsid w:val="00617A73"/>
    <w:rsid w:val="00617C6B"/>
    <w:rsid w:val="00621459"/>
    <w:rsid w:val="0062176B"/>
    <w:rsid w:val="006275FF"/>
    <w:rsid w:val="006418B6"/>
    <w:rsid w:val="00641E48"/>
    <w:rsid w:val="00651EB2"/>
    <w:rsid w:val="00657687"/>
    <w:rsid w:val="00657EE2"/>
    <w:rsid w:val="00662DBE"/>
    <w:rsid w:val="00663DBD"/>
    <w:rsid w:val="00675FC7"/>
    <w:rsid w:val="006762EB"/>
    <w:rsid w:val="00676EA3"/>
    <w:rsid w:val="00686951"/>
    <w:rsid w:val="00687FEE"/>
    <w:rsid w:val="00691853"/>
    <w:rsid w:val="006929A3"/>
    <w:rsid w:val="00693BAD"/>
    <w:rsid w:val="006A2C96"/>
    <w:rsid w:val="006A363A"/>
    <w:rsid w:val="006A6A51"/>
    <w:rsid w:val="006A715D"/>
    <w:rsid w:val="006B76F3"/>
    <w:rsid w:val="006B7886"/>
    <w:rsid w:val="006C3963"/>
    <w:rsid w:val="006D20DE"/>
    <w:rsid w:val="006E2329"/>
    <w:rsid w:val="006E67FC"/>
    <w:rsid w:val="006F3B5F"/>
    <w:rsid w:val="006F48B7"/>
    <w:rsid w:val="00703D17"/>
    <w:rsid w:val="00710808"/>
    <w:rsid w:val="00712697"/>
    <w:rsid w:val="00716C5C"/>
    <w:rsid w:val="00725ACD"/>
    <w:rsid w:val="0072619B"/>
    <w:rsid w:val="0072676C"/>
    <w:rsid w:val="00732719"/>
    <w:rsid w:val="00735B52"/>
    <w:rsid w:val="00736F1C"/>
    <w:rsid w:val="007443A9"/>
    <w:rsid w:val="00754B52"/>
    <w:rsid w:val="00757559"/>
    <w:rsid w:val="00766453"/>
    <w:rsid w:val="0077208C"/>
    <w:rsid w:val="00773CEC"/>
    <w:rsid w:val="00773FCB"/>
    <w:rsid w:val="00784B51"/>
    <w:rsid w:val="0079617C"/>
    <w:rsid w:val="007A061A"/>
    <w:rsid w:val="007B0FC1"/>
    <w:rsid w:val="007B1103"/>
    <w:rsid w:val="007B1B6A"/>
    <w:rsid w:val="007B6930"/>
    <w:rsid w:val="007C0ED1"/>
    <w:rsid w:val="007D5F5E"/>
    <w:rsid w:val="007D64EA"/>
    <w:rsid w:val="007E1568"/>
    <w:rsid w:val="007E6D59"/>
    <w:rsid w:val="007F192C"/>
    <w:rsid w:val="007F384B"/>
    <w:rsid w:val="007F7F42"/>
    <w:rsid w:val="00801F12"/>
    <w:rsid w:val="0080614C"/>
    <w:rsid w:val="00810373"/>
    <w:rsid w:val="00820E88"/>
    <w:rsid w:val="008233F4"/>
    <w:rsid w:val="00831FF3"/>
    <w:rsid w:val="008328BF"/>
    <w:rsid w:val="00833953"/>
    <w:rsid w:val="0083432D"/>
    <w:rsid w:val="008374AB"/>
    <w:rsid w:val="00837C20"/>
    <w:rsid w:val="00840235"/>
    <w:rsid w:val="00843B3C"/>
    <w:rsid w:val="00845818"/>
    <w:rsid w:val="00846056"/>
    <w:rsid w:val="00846126"/>
    <w:rsid w:val="00851920"/>
    <w:rsid w:val="00855D6D"/>
    <w:rsid w:val="00875BCC"/>
    <w:rsid w:val="008842E0"/>
    <w:rsid w:val="00886C1D"/>
    <w:rsid w:val="00886CAF"/>
    <w:rsid w:val="00887BA2"/>
    <w:rsid w:val="00887F2C"/>
    <w:rsid w:val="008940A7"/>
    <w:rsid w:val="008B669E"/>
    <w:rsid w:val="008D17CE"/>
    <w:rsid w:val="008D7034"/>
    <w:rsid w:val="008E00B5"/>
    <w:rsid w:val="008E32B3"/>
    <w:rsid w:val="008E5FD5"/>
    <w:rsid w:val="008E7809"/>
    <w:rsid w:val="008F13B4"/>
    <w:rsid w:val="008F2956"/>
    <w:rsid w:val="008F348D"/>
    <w:rsid w:val="008F3674"/>
    <w:rsid w:val="008F6A7E"/>
    <w:rsid w:val="009003DC"/>
    <w:rsid w:val="00911682"/>
    <w:rsid w:val="009128BC"/>
    <w:rsid w:val="00922572"/>
    <w:rsid w:val="00925C58"/>
    <w:rsid w:val="00930248"/>
    <w:rsid w:val="009326C6"/>
    <w:rsid w:val="00933FA3"/>
    <w:rsid w:val="0094308D"/>
    <w:rsid w:val="00946B8F"/>
    <w:rsid w:val="0095129D"/>
    <w:rsid w:val="00953815"/>
    <w:rsid w:val="00954776"/>
    <w:rsid w:val="00955527"/>
    <w:rsid w:val="009608D1"/>
    <w:rsid w:val="00960C17"/>
    <w:rsid w:val="009623E8"/>
    <w:rsid w:val="00970670"/>
    <w:rsid w:val="00971451"/>
    <w:rsid w:val="00971558"/>
    <w:rsid w:val="00973039"/>
    <w:rsid w:val="009747B0"/>
    <w:rsid w:val="00976A20"/>
    <w:rsid w:val="00980C59"/>
    <w:rsid w:val="0098316F"/>
    <w:rsid w:val="0098545B"/>
    <w:rsid w:val="00986DAF"/>
    <w:rsid w:val="00991617"/>
    <w:rsid w:val="009A5CF8"/>
    <w:rsid w:val="009B23C5"/>
    <w:rsid w:val="009B393E"/>
    <w:rsid w:val="009B703D"/>
    <w:rsid w:val="009D10E9"/>
    <w:rsid w:val="009E1CF7"/>
    <w:rsid w:val="009F01E3"/>
    <w:rsid w:val="009F3750"/>
    <w:rsid w:val="009F511E"/>
    <w:rsid w:val="009F5256"/>
    <w:rsid w:val="009F7AAE"/>
    <w:rsid w:val="00A00F11"/>
    <w:rsid w:val="00A0129F"/>
    <w:rsid w:val="00A063AB"/>
    <w:rsid w:val="00A06F3B"/>
    <w:rsid w:val="00A07BD6"/>
    <w:rsid w:val="00A07CD5"/>
    <w:rsid w:val="00A1284B"/>
    <w:rsid w:val="00A16474"/>
    <w:rsid w:val="00A22045"/>
    <w:rsid w:val="00A2286B"/>
    <w:rsid w:val="00A30E98"/>
    <w:rsid w:val="00A3463E"/>
    <w:rsid w:val="00A411B6"/>
    <w:rsid w:val="00A6289F"/>
    <w:rsid w:val="00A64497"/>
    <w:rsid w:val="00A65FBB"/>
    <w:rsid w:val="00A662DF"/>
    <w:rsid w:val="00A666CF"/>
    <w:rsid w:val="00A66C55"/>
    <w:rsid w:val="00A70FAC"/>
    <w:rsid w:val="00A85415"/>
    <w:rsid w:val="00AC085C"/>
    <w:rsid w:val="00AD1093"/>
    <w:rsid w:val="00AD1679"/>
    <w:rsid w:val="00AD310A"/>
    <w:rsid w:val="00AD4B79"/>
    <w:rsid w:val="00AD6D6C"/>
    <w:rsid w:val="00AE5D51"/>
    <w:rsid w:val="00AE6B77"/>
    <w:rsid w:val="00AF02A5"/>
    <w:rsid w:val="00B05CA0"/>
    <w:rsid w:val="00B1074F"/>
    <w:rsid w:val="00B12D13"/>
    <w:rsid w:val="00B30983"/>
    <w:rsid w:val="00B35C48"/>
    <w:rsid w:val="00B61517"/>
    <w:rsid w:val="00B701C9"/>
    <w:rsid w:val="00B70BA7"/>
    <w:rsid w:val="00B85EC5"/>
    <w:rsid w:val="00B8638C"/>
    <w:rsid w:val="00B92777"/>
    <w:rsid w:val="00B939BC"/>
    <w:rsid w:val="00BA3136"/>
    <w:rsid w:val="00BA3C44"/>
    <w:rsid w:val="00BA4F8F"/>
    <w:rsid w:val="00BA5F74"/>
    <w:rsid w:val="00BA7EB9"/>
    <w:rsid w:val="00BC58FA"/>
    <w:rsid w:val="00BC5ABF"/>
    <w:rsid w:val="00BD358F"/>
    <w:rsid w:val="00BD7F51"/>
    <w:rsid w:val="00BE3266"/>
    <w:rsid w:val="00BE5B38"/>
    <w:rsid w:val="00C0154A"/>
    <w:rsid w:val="00C017F2"/>
    <w:rsid w:val="00C0339B"/>
    <w:rsid w:val="00C03668"/>
    <w:rsid w:val="00C22127"/>
    <w:rsid w:val="00C23EAB"/>
    <w:rsid w:val="00C41F98"/>
    <w:rsid w:val="00C474FF"/>
    <w:rsid w:val="00C501E3"/>
    <w:rsid w:val="00C5051D"/>
    <w:rsid w:val="00C52024"/>
    <w:rsid w:val="00C562BA"/>
    <w:rsid w:val="00C56E85"/>
    <w:rsid w:val="00C572A9"/>
    <w:rsid w:val="00C61A83"/>
    <w:rsid w:val="00C63DCE"/>
    <w:rsid w:val="00C648CF"/>
    <w:rsid w:val="00C74851"/>
    <w:rsid w:val="00C75A25"/>
    <w:rsid w:val="00C97534"/>
    <w:rsid w:val="00CA20A3"/>
    <w:rsid w:val="00CA4EB4"/>
    <w:rsid w:val="00CB7E3F"/>
    <w:rsid w:val="00CC2066"/>
    <w:rsid w:val="00CC6CAE"/>
    <w:rsid w:val="00CD083C"/>
    <w:rsid w:val="00CD3801"/>
    <w:rsid w:val="00CE01C1"/>
    <w:rsid w:val="00CF0887"/>
    <w:rsid w:val="00D00CFD"/>
    <w:rsid w:val="00D15F3F"/>
    <w:rsid w:val="00D213C0"/>
    <w:rsid w:val="00D31F4E"/>
    <w:rsid w:val="00D326F9"/>
    <w:rsid w:val="00D3715E"/>
    <w:rsid w:val="00D67AAE"/>
    <w:rsid w:val="00D7025D"/>
    <w:rsid w:val="00D73689"/>
    <w:rsid w:val="00D73B1D"/>
    <w:rsid w:val="00D81500"/>
    <w:rsid w:val="00D81DE6"/>
    <w:rsid w:val="00D87BAC"/>
    <w:rsid w:val="00D904A4"/>
    <w:rsid w:val="00D918B9"/>
    <w:rsid w:val="00DA355A"/>
    <w:rsid w:val="00DA518C"/>
    <w:rsid w:val="00DB2095"/>
    <w:rsid w:val="00DB218D"/>
    <w:rsid w:val="00DB54B1"/>
    <w:rsid w:val="00DB6018"/>
    <w:rsid w:val="00DC0532"/>
    <w:rsid w:val="00DC1332"/>
    <w:rsid w:val="00DC367D"/>
    <w:rsid w:val="00DF3011"/>
    <w:rsid w:val="00E01454"/>
    <w:rsid w:val="00E04AD1"/>
    <w:rsid w:val="00E07950"/>
    <w:rsid w:val="00E117A6"/>
    <w:rsid w:val="00E12691"/>
    <w:rsid w:val="00E175E9"/>
    <w:rsid w:val="00E179BE"/>
    <w:rsid w:val="00E244B4"/>
    <w:rsid w:val="00E264CC"/>
    <w:rsid w:val="00E4340D"/>
    <w:rsid w:val="00E44456"/>
    <w:rsid w:val="00E455D4"/>
    <w:rsid w:val="00E67248"/>
    <w:rsid w:val="00E67C85"/>
    <w:rsid w:val="00E7127C"/>
    <w:rsid w:val="00E73C76"/>
    <w:rsid w:val="00E77E94"/>
    <w:rsid w:val="00E83AB6"/>
    <w:rsid w:val="00E857BF"/>
    <w:rsid w:val="00E87590"/>
    <w:rsid w:val="00E90770"/>
    <w:rsid w:val="00E90961"/>
    <w:rsid w:val="00E92D6A"/>
    <w:rsid w:val="00E937C5"/>
    <w:rsid w:val="00E950E7"/>
    <w:rsid w:val="00EA03E1"/>
    <w:rsid w:val="00EA3B61"/>
    <w:rsid w:val="00EB679C"/>
    <w:rsid w:val="00EB6B72"/>
    <w:rsid w:val="00EC55CE"/>
    <w:rsid w:val="00EC59A9"/>
    <w:rsid w:val="00EC6C64"/>
    <w:rsid w:val="00ED28D7"/>
    <w:rsid w:val="00EE0305"/>
    <w:rsid w:val="00EE39DF"/>
    <w:rsid w:val="00EF231B"/>
    <w:rsid w:val="00EF55A6"/>
    <w:rsid w:val="00F0430B"/>
    <w:rsid w:val="00F13001"/>
    <w:rsid w:val="00F27258"/>
    <w:rsid w:val="00F3088E"/>
    <w:rsid w:val="00F315BE"/>
    <w:rsid w:val="00F32194"/>
    <w:rsid w:val="00F331F9"/>
    <w:rsid w:val="00F423E2"/>
    <w:rsid w:val="00F43B29"/>
    <w:rsid w:val="00F50796"/>
    <w:rsid w:val="00F50FC5"/>
    <w:rsid w:val="00F50FDE"/>
    <w:rsid w:val="00F51B61"/>
    <w:rsid w:val="00F608FB"/>
    <w:rsid w:val="00F67F07"/>
    <w:rsid w:val="00F70AF2"/>
    <w:rsid w:val="00F75397"/>
    <w:rsid w:val="00F81387"/>
    <w:rsid w:val="00F815DD"/>
    <w:rsid w:val="00F92C8D"/>
    <w:rsid w:val="00F93802"/>
    <w:rsid w:val="00F96C0D"/>
    <w:rsid w:val="00FA0463"/>
    <w:rsid w:val="00FA0519"/>
    <w:rsid w:val="00FA51FD"/>
    <w:rsid w:val="00FD017D"/>
    <w:rsid w:val="00FD02CB"/>
    <w:rsid w:val="00FD22FB"/>
    <w:rsid w:val="00FE0388"/>
    <w:rsid w:val="00FE0D6C"/>
    <w:rsid w:val="00FE3C51"/>
    <w:rsid w:val="00FE7ABC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52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pPr>
      <w:keepNext/>
      <w:outlineLvl w:val="0"/>
    </w:pPr>
    <w:rPr>
      <w:rFonts w:eastAsia="SimSun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E77E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Pr>
      <w:sz w:val="16"/>
      <w:szCs w:val="16"/>
    </w:rPr>
  </w:style>
  <w:style w:type="paragraph" w:styleId="a5">
    <w:name w:val="Title"/>
    <w:basedOn w:val="a"/>
    <w:qFormat/>
    <w:pPr>
      <w:jc w:val="center"/>
    </w:pPr>
    <w:rPr>
      <w:sz w:val="40"/>
      <w:szCs w:val="40"/>
    </w:rPr>
  </w:style>
  <w:style w:type="paragraph" w:styleId="a6">
    <w:name w:val="header"/>
    <w:basedOn w:val="a"/>
    <w:link w:val="a7"/>
    <w:rsid w:val="00BC5AB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1"/>
    <w:link w:val="a6"/>
    <w:rsid w:val="00BC5ABF"/>
    <w:rPr>
      <w:rFonts w:ascii="Arial" w:eastAsia="Times New Roman" w:hAnsi="Arial" w:cs="Arial"/>
      <w:lang w:val="ru-RU" w:eastAsia="zh-CN"/>
    </w:rPr>
  </w:style>
  <w:style w:type="paragraph" w:styleId="a8">
    <w:name w:val="footer"/>
    <w:basedOn w:val="a"/>
    <w:link w:val="a9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a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b">
    <w:name w:val="FollowedHyperlink"/>
    <w:basedOn w:val="a1"/>
    <w:rsid w:val="0071080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e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f">
    <w:name w:val="Balloon Text"/>
    <w:basedOn w:val="a"/>
    <w:link w:val="af0"/>
    <w:rsid w:val="00151B5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1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1"/>
    <w:link w:val="a0"/>
    <w:rsid w:val="004762EC"/>
    <w:rPr>
      <w:rFonts w:ascii="Arial" w:eastAsia="Times New Roman" w:hAnsi="Arial" w:cs="Arial"/>
      <w:sz w:val="16"/>
      <w:szCs w:val="16"/>
      <w:lang w:val="ru-RU" w:eastAsia="zh-CN"/>
    </w:rPr>
  </w:style>
  <w:style w:type="paragraph" w:styleId="af2">
    <w:name w:val="No Spacing"/>
    <w:uiPriority w:val="1"/>
    <w:qFormat/>
    <w:rsid w:val="00A063AB"/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3">
    <w:name w:val="Book Title"/>
    <w:basedOn w:val="a1"/>
    <w:uiPriority w:val="33"/>
    <w:qFormat/>
    <w:rsid w:val="00A063AB"/>
    <w:rPr>
      <w:b/>
      <w:bCs/>
      <w:smallCaps/>
      <w:spacing w:val="5"/>
    </w:rPr>
  </w:style>
  <w:style w:type="character" w:customStyle="1" w:styleId="20">
    <w:name w:val="Заголовок 2 Знак"/>
    <w:basedOn w:val="a1"/>
    <w:link w:val="2"/>
    <w:semiHidden/>
    <w:rsid w:val="00E77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zh-CN"/>
    </w:rPr>
  </w:style>
  <w:style w:type="character" w:styleId="af4">
    <w:name w:val="Strong"/>
    <w:basedOn w:val="a1"/>
    <w:uiPriority w:val="22"/>
    <w:qFormat/>
    <w:rsid w:val="00E77E94"/>
    <w:rPr>
      <w:b/>
      <w:bCs/>
    </w:rPr>
  </w:style>
  <w:style w:type="character" w:styleId="af5">
    <w:name w:val="annotation reference"/>
    <w:basedOn w:val="a1"/>
    <w:semiHidden/>
    <w:unhideWhenUsed/>
    <w:rsid w:val="00BE5B38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BE5B38"/>
  </w:style>
  <w:style w:type="character" w:customStyle="1" w:styleId="af7">
    <w:name w:val="Текст примечания Знак"/>
    <w:basedOn w:val="a1"/>
    <w:link w:val="af6"/>
    <w:semiHidden/>
    <w:rsid w:val="00BE5B38"/>
    <w:rPr>
      <w:rFonts w:ascii="Arial" w:eastAsia="Times New Roman" w:hAnsi="Arial" w:cs="Arial"/>
      <w:lang w:val="ru-RU" w:eastAsia="zh-CN"/>
    </w:rPr>
  </w:style>
  <w:style w:type="paragraph" w:styleId="af8">
    <w:name w:val="annotation subject"/>
    <w:basedOn w:val="af6"/>
    <w:next w:val="af6"/>
    <w:link w:val="af9"/>
    <w:semiHidden/>
    <w:unhideWhenUsed/>
    <w:rsid w:val="00BE5B38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BE5B38"/>
    <w:rPr>
      <w:rFonts w:ascii="Arial" w:eastAsia="Times New Roman" w:hAnsi="Arial" w:cs="Arial"/>
      <w:b/>
      <w:bCs/>
      <w:lang w:val="ru-RU" w:eastAsia="zh-CN"/>
    </w:rPr>
  </w:style>
  <w:style w:type="character" w:customStyle="1" w:styleId="apple-converted-space">
    <w:name w:val="apple-converted-space"/>
    <w:basedOn w:val="a1"/>
    <w:rsid w:val="00F51B61"/>
  </w:style>
  <w:style w:type="character" w:styleId="HTML1">
    <w:name w:val="HTML Code"/>
    <w:basedOn w:val="a1"/>
    <w:uiPriority w:val="99"/>
    <w:semiHidden/>
    <w:unhideWhenUsed/>
    <w:rsid w:val="00F51B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pPr>
      <w:keepNext/>
      <w:outlineLvl w:val="0"/>
    </w:pPr>
    <w:rPr>
      <w:rFonts w:eastAsia="SimSun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E77E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Pr>
      <w:sz w:val="16"/>
      <w:szCs w:val="16"/>
    </w:rPr>
  </w:style>
  <w:style w:type="paragraph" w:styleId="a5">
    <w:name w:val="Title"/>
    <w:basedOn w:val="a"/>
    <w:qFormat/>
    <w:pPr>
      <w:jc w:val="center"/>
    </w:pPr>
    <w:rPr>
      <w:sz w:val="40"/>
      <w:szCs w:val="40"/>
    </w:rPr>
  </w:style>
  <w:style w:type="paragraph" w:styleId="a6">
    <w:name w:val="header"/>
    <w:basedOn w:val="a"/>
    <w:link w:val="a7"/>
    <w:rsid w:val="00BC5ABF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1"/>
    <w:link w:val="a6"/>
    <w:rsid w:val="00BC5ABF"/>
    <w:rPr>
      <w:rFonts w:ascii="Arial" w:eastAsia="Times New Roman" w:hAnsi="Arial" w:cs="Arial"/>
      <w:lang w:val="ru-RU" w:eastAsia="zh-CN"/>
    </w:rPr>
  </w:style>
  <w:style w:type="paragraph" w:styleId="a8">
    <w:name w:val="footer"/>
    <w:basedOn w:val="a"/>
    <w:link w:val="a9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a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b">
    <w:name w:val="FollowedHyperlink"/>
    <w:basedOn w:val="a1"/>
    <w:rsid w:val="0071080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e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f">
    <w:name w:val="Balloon Text"/>
    <w:basedOn w:val="a"/>
    <w:link w:val="af0"/>
    <w:rsid w:val="00151B5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1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 Знак"/>
    <w:basedOn w:val="a1"/>
    <w:link w:val="a0"/>
    <w:rsid w:val="004762EC"/>
    <w:rPr>
      <w:rFonts w:ascii="Arial" w:eastAsia="Times New Roman" w:hAnsi="Arial" w:cs="Arial"/>
      <w:sz w:val="16"/>
      <w:szCs w:val="16"/>
      <w:lang w:val="ru-RU" w:eastAsia="zh-CN"/>
    </w:rPr>
  </w:style>
  <w:style w:type="paragraph" w:styleId="af2">
    <w:name w:val="No Spacing"/>
    <w:uiPriority w:val="1"/>
    <w:qFormat/>
    <w:rsid w:val="00A063AB"/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3">
    <w:name w:val="Book Title"/>
    <w:basedOn w:val="a1"/>
    <w:uiPriority w:val="33"/>
    <w:qFormat/>
    <w:rsid w:val="00A063AB"/>
    <w:rPr>
      <w:b/>
      <w:bCs/>
      <w:smallCaps/>
      <w:spacing w:val="5"/>
    </w:rPr>
  </w:style>
  <w:style w:type="character" w:customStyle="1" w:styleId="20">
    <w:name w:val="Заголовок 2 Знак"/>
    <w:basedOn w:val="a1"/>
    <w:link w:val="2"/>
    <w:semiHidden/>
    <w:rsid w:val="00E77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zh-CN"/>
    </w:rPr>
  </w:style>
  <w:style w:type="character" w:styleId="af4">
    <w:name w:val="Strong"/>
    <w:basedOn w:val="a1"/>
    <w:uiPriority w:val="22"/>
    <w:qFormat/>
    <w:rsid w:val="00E77E94"/>
    <w:rPr>
      <w:b/>
      <w:bCs/>
    </w:rPr>
  </w:style>
  <w:style w:type="character" w:styleId="af5">
    <w:name w:val="annotation reference"/>
    <w:basedOn w:val="a1"/>
    <w:semiHidden/>
    <w:unhideWhenUsed/>
    <w:rsid w:val="00BE5B38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BE5B38"/>
  </w:style>
  <w:style w:type="character" w:customStyle="1" w:styleId="af7">
    <w:name w:val="Текст примечания Знак"/>
    <w:basedOn w:val="a1"/>
    <w:link w:val="af6"/>
    <w:semiHidden/>
    <w:rsid w:val="00BE5B38"/>
    <w:rPr>
      <w:rFonts w:ascii="Arial" w:eastAsia="Times New Roman" w:hAnsi="Arial" w:cs="Arial"/>
      <w:lang w:val="ru-RU" w:eastAsia="zh-CN"/>
    </w:rPr>
  </w:style>
  <w:style w:type="paragraph" w:styleId="af8">
    <w:name w:val="annotation subject"/>
    <w:basedOn w:val="af6"/>
    <w:next w:val="af6"/>
    <w:link w:val="af9"/>
    <w:semiHidden/>
    <w:unhideWhenUsed/>
    <w:rsid w:val="00BE5B38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BE5B38"/>
    <w:rPr>
      <w:rFonts w:ascii="Arial" w:eastAsia="Times New Roman" w:hAnsi="Arial" w:cs="Arial"/>
      <w:b/>
      <w:bCs/>
      <w:lang w:val="ru-RU" w:eastAsia="zh-CN"/>
    </w:rPr>
  </w:style>
  <w:style w:type="character" w:customStyle="1" w:styleId="apple-converted-space">
    <w:name w:val="apple-converted-space"/>
    <w:basedOn w:val="a1"/>
    <w:rsid w:val="00F51B61"/>
  </w:style>
  <w:style w:type="character" w:styleId="HTML1">
    <w:name w:val="HTML Code"/>
    <w:basedOn w:val="a1"/>
    <w:uiPriority w:val="99"/>
    <w:semiHidden/>
    <w:unhideWhenUsed/>
    <w:rsid w:val="00F51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19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earn.javascript.ru/inheritance-prototype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20866-998C-45EA-9914-DC5EB589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(шаблон).dot</Template>
  <TotalTime>2466</TotalTime>
  <Pages>1</Pages>
  <Words>597</Words>
  <Characters>4102</Characters>
  <Application>Microsoft Office Word</Application>
  <DocSecurity>0</DocSecurity>
  <Lines>124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David Boyarov</cp:lastModifiedBy>
  <cp:revision>88</cp:revision>
  <cp:lastPrinted>2012-09-05T12:05:00Z</cp:lastPrinted>
  <dcterms:created xsi:type="dcterms:W3CDTF">2012-09-05T11:04:00Z</dcterms:created>
  <dcterms:modified xsi:type="dcterms:W3CDTF">2013-05-04T13:14:00Z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